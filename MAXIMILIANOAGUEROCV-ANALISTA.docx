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238C4" w14:textId="096C24EA" w:rsidR="00816216" w:rsidRPr="0021687F" w:rsidRDefault="00782709" w:rsidP="00D20FC0">
      <w:pPr>
        <w:pStyle w:val="Title"/>
        <w:tabs>
          <w:tab w:val="left" w:pos="7890"/>
        </w:tabs>
        <w:rPr>
          <w:color w:val="auto"/>
          <w:sz w:val="56"/>
          <w:szCs w:val="56"/>
        </w:rPr>
      </w:pPr>
      <w:r w:rsidRPr="0021687F">
        <w:rPr>
          <w:color w:val="auto"/>
          <w:sz w:val="56"/>
          <w:szCs w:val="56"/>
        </w:rPr>
        <w:t xml:space="preserve">Agüero </w:t>
      </w:r>
      <w:r w:rsidR="002064A0" w:rsidRPr="0021687F">
        <w:rPr>
          <w:color w:val="auto"/>
          <w:sz w:val="56"/>
          <w:szCs w:val="56"/>
        </w:rPr>
        <w:t xml:space="preserve">Maximiliano </w:t>
      </w:r>
      <w:r w:rsidRPr="0021687F">
        <w:rPr>
          <w:color w:val="auto"/>
          <w:sz w:val="56"/>
          <w:szCs w:val="56"/>
        </w:rPr>
        <w:t>Martín</w:t>
      </w:r>
      <w:r w:rsidR="00D20FC0" w:rsidRPr="0021687F">
        <w:rPr>
          <w:color w:val="auto"/>
          <w:sz w:val="56"/>
          <w:szCs w:val="56"/>
        </w:rPr>
        <w:tab/>
      </w:r>
    </w:p>
    <w:p w14:paraId="5C953B11" w14:textId="72106181" w:rsidR="004C7956" w:rsidRDefault="003D4CC3" w:rsidP="002E2F1A">
      <w:pPr>
        <w:spacing w:after="0"/>
      </w:pPr>
      <w:bookmarkStart w:id="0" w:name="_top"/>
      <w:bookmarkEnd w:id="0"/>
      <w:r>
        <w:t>Bahía Blanca</w:t>
      </w:r>
      <w:r w:rsidR="002064A0">
        <w:t xml:space="preserve"> </w:t>
      </w:r>
    </w:p>
    <w:p w14:paraId="21D64C94" w14:textId="279FC56A" w:rsidR="004C7956" w:rsidRPr="0021687F" w:rsidRDefault="002064A0" w:rsidP="002E2F1A">
      <w:pPr>
        <w:spacing w:after="0"/>
        <w:rPr>
          <w:lang w:val="es-AR" w:bidi="es-ES"/>
        </w:rPr>
      </w:pPr>
      <w:r w:rsidRPr="003E19B9">
        <w:rPr>
          <w:lang w:val="es-AR" w:bidi="es-ES"/>
        </w:rPr>
        <w:t>291</w:t>
      </w:r>
      <w:r w:rsidR="005F03BC" w:rsidRPr="003E19B9">
        <w:rPr>
          <w:lang w:val="es-AR" w:bidi="es-ES"/>
        </w:rPr>
        <w:t>4295294</w:t>
      </w:r>
      <w:r w:rsidR="001503CD" w:rsidRPr="003E19B9">
        <w:rPr>
          <w:lang w:val="es-AR" w:bidi="es-ES"/>
        </w:rPr>
        <w:t xml:space="preserve"> </w:t>
      </w:r>
    </w:p>
    <w:p w14:paraId="0EC88043" w14:textId="37653B37" w:rsidR="006C4762" w:rsidRPr="007A08CC" w:rsidRDefault="007A08CC" w:rsidP="002E2F1A">
      <w:pPr>
        <w:spacing w:after="0"/>
        <w:rPr>
          <w:color w:val="0070C0"/>
          <w:lang w:val="es-AR" w:bidi="es-E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2B3B032" wp14:editId="4933ECB5">
            <wp:simplePos x="0" y="0"/>
            <wp:positionH relativeFrom="margin">
              <wp:posOffset>4050030</wp:posOffset>
            </wp:positionH>
            <wp:positionV relativeFrom="paragraph">
              <wp:posOffset>22225</wp:posOffset>
            </wp:positionV>
            <wp:extent cx="1629189" cy="1113376"/>
            <wp:effectExtent l="0" t="8890" r="635" b="635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29189" cy="1113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4ACA" w:rsidRPr="007A08CC">
        <w:rPr>
          <w:lang w:val="es-AR" w:bidi="es-ES"/>
        </w:rPr>
        <w:t>23</w:t>
      </w:r>
      <w:r w:rsidR="004C7956" w:rsidRPr="007A08CC">
        <w:rPr>
          <w:lang w:val="es-AR" w:bidi="es-ES"/>
        </w:rPr>
        <w:t>-07</w:t>
      </w:r>
      <w:r w:rsidR="00C04ACA" w:rsidRPr="007A08CC">
        <w:rPr>
          <w:lang w:val="es-AR" w:bidi="es-ES"/>
        </w:rPr>
        <w:t>-</w:t>
      </w:r>
      <w:r w:rsidR="00424876" w:rsidRPr="007A08CC">
        <w:rPr>
          <w:lang w:val="es-AR" w:bidi="es-ES"/>
        </w:rPr>
        <w:t xml:space="preserve">1989 </w:t>
      </w:r>
      <w:r w:rsidR="002064A0" w:rsidRPr="007A08CC">
        <w:rPr>
          <w:lang w:val="es-AR" w:bidi="es-ES"/>
        </w:rPr>
        <w:t xml:space="preserve"> </w:t>
      </w:r>
    </w:p>
    <w:p w14:paraId="2947FDC7" w14:textId="6331B002" w:rsidR="0011749E" w:rsidRPr="007A08CC" w:rsidRDefault="007A08CC" w:rsidP="0021687F">
      <w:pPr>
        <w:spacing w:after="0"/>
        <w:rPr>
          <w:color w:val="9900FF"/>
          <w:lang w:val="es-AR" w:bidi="es-ES"/>
        </w:rPr>
      </w:pPr>
      <w:r w:rsidRPr="007A08CC">
        <w:rPr>
          <w:noProof/>
          <w:color w:val="9900FF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450813B" wp14:editId="144AE4C8">
                <wp:simplePos x="0" y="0"/>
                <wp:positionH relativeFrom="margin">
                  <wp:align>right</wp:align>
                </wp:positionH>
                <wp:positionV relativeFrom="paragraph">
                  <wp:posOffset>997585</wp:posOffset>
                </wp:positionV>
                <wp:extent cx="3000375" cy="2571750"/>
                <wp:effectExtent l="0" t="0" r="28575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57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alias w:val="Educación:"/>
                              <w:tag w:val="Educación:"/>
                              <w:id w:val="807127995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7102A62A" w14:textId="1B74AE38" w:rsidR="00097D60" w:rsidRDefault="00097D60" w:rsidP="00097D60">
                                <w:pPr>
                                  <w:pStyle w:val="Heading1"/>
                                </w:pPr>
                                <w:r w:rsidRPr="007A08CC">
                                  <w:rPr>
                                    <w:rFonts w:ascii="Lucida Sans" w:hAnsi="Lucida Sans"/>
                                    <w:color w:val="auto"/>
                                    <w:sz w:val="32"/>
                                    <w:szCs w:val="32"/>
                                    <w:lang w:bidi="es-ES"/>
                                  </w:rPr>
                                  <w:t>Educación</w:t>
                                </w:r>
                              </w:p>
                            </w:sdtContent>
                          </w:sdt>
                          <w:p w14:paraId="0DAD8D66" w14:textId="6D0228BC" w:rsidR="00097D60" w:rsidRPr="007A08CC" w:rsidRDefault="00097D60" w:rsidP="00097D60">
                            <w:pPr>
                              <w:pStyle w:val="Heading2"/>
                              <w:rPr>
                                <w:rFonts w:ascii="Lucida Sans" w:hAnsi="Lucida Sans"/>
                                <w:b/>
                                <w:bCs/>
                                <w:color w:val="745E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A08CC">
                              <w:rPr>
                                <w:rFonts w:ascii="Lucida Sans" w:hAnsi="Lucida Sans"/>
                                <w:b/>
                                <w:bCs/>
                                <w:color w:val="745E00"/>
                                <w:sz w:val="24"/>
                                <w:szCs w:val="24"/>
                              </w:rPr>
                              <w:t>Tec</w:t>
                            </w:r>
                            <w:proofErr w:type="spellEnd"/>
                            <w:r w:rsidR="004C64A0" w:rsidRPr="007A08CC">
                              <w:rPr>
                                <w:rFonts w:ascii="Lucida Sans" w:hAnsi="Lucida Sans"/>
                                <w:b/>
                                <w:bCs/>
                                <w:color w:val="745E00"/>
                                <w:sz w:val="24"/>
                                <w:szCs w:val="24"/>
                              </w:rPr>
                              <w:t>.</w:t>
                            </w:r>
                            <w:r w:rsidRPr="007A08CC">
                              <w:rPr>
                                <w:rFonts w:ascii="Lucida Sans" w:hAnsi="Lucida Sans"/>
                                <w:b/>
                                <w:bCs/>
                                <w:color w:val="745E00"/>
                                <w:sz w:val="24"/>
                                <w:szCs w:val="24"/>
                              </w:rPr>
                              <w:t xml:space="preserve"> Superior en Análisis de sistemas</w:t>
                            </w:r>
                          </w:p>
                          <w:p w14:paraId="56164A82" w14:textId="77777777" w:rsidR="00097D60" w:rsidRPr="007A08CC" w:rsidRDefault="00097D60" w:rsidP="00097D60">
                            <w:pPr>
                              <w:pStyle w:val="Heading2"/>
                              <w:rPr>
                                <w:rFonts w:ascii="Lucida Sans" w:hAnsi="Lucida Sans"/>
                                <w:b/>
                                <w:bCs/>
                                <w:color w:val="745E00"/>
                                <w:sz w:val="24"/>
                                <w:szCs w:val="24"/>
                              </w:rPr>
                            </w:pPr>
                            <w:r w:rsidRPr="007A08CC">
                              <w:rPr>
                                <w:rFonts w:ascii="Lucida Sans" w:hAnsi="Lucida Sans"/>
                                <w:b/>
                                <w:bCs/>
                                <w:color w:val="745E00"/>
                                <w:sz w:val="24"/>
                                <w:szCs w:val="24"/>
                              </w:rPr>
                              <w:t xml:space="preserve"> de información</w:t>
                            </w:r>
                          </w:p>
                          <w:p w14:paraId="30354FDE" w14:textId="77777777" w:rsidR="00097D60" w:rsidRPr="007A08CC" w:rsidRDefault="00097D60" w:rsidP="00097D60">
                            <w:pPr>
                              <w:pStyle w:val="Heading2"/>
                              <w:rPr>
                                <w:rFonts w:ascii="Lucida Sans" w:hAnsi="Lucida Sans"/>
                                <w:b/>
                                <w:bCs/>
                                <w:color w:val="745E00"/>
                                <w:sz w:val="24"/>
                                <w:szCs w:val="24"/>
                              </w:rPr>
                            </w:pPr>
                            <w:r w:rsidRPr="007A08CC">
                              <w:rPr>
                                <w:rFonts w:ascii="Lucida Sans" w:hAnsi="Lucida Sans"/>
                                <w:b/>
                                <w:bCs/>
                                <w:color w:val="745E00"/>
                                <w:sz w:val="24"/>
                                <w:szCs w:val="24"/>
                              </w:rPr>
                              <w:t> | Instituto Superior Juan XXIII</w:t>
                            </w:r>
                          </w:p>
                          <w:p w14:paraId="0845CE0B" w14:textId="2867413B" w:rsidR="00097D60" w:rsidRPr="003C665E" w:rsidRDefault="00097D60" w:rsidP="00097D60">
                            <w:pPr>
                              <w:pStyle w:val="ListBullet"/>
                              <w:rPr>
                                <w:rFonts w:ascii="Lucida Sans" w:eastAsiaTheme="majorEastAsia" w:hAnsi="Lucida Sans" w:cstheme="majorBidi"/>
                                <w:sz w:val="20"/>
                                <w:szCs w:val="20"/>
                              </w:rPr>
                            </w:pPr>
                            <w:r w:rsidRPr="003C665E">
                              <w:rPr>
                                <w:rFonts w:ascii="Lucida Sans" w:eastAsiaTheme="majorEastAsia" w:hAnsi="Lucida Sans" w:cstheme="majorBidi"/>
                                <w:sz w:val="20"/>
                                <w:szCs w:val="20"/>
                              </w:rPr>
                              <w:t>Recibido</w:t>
                            </w:r>
                            <w:r w:rsidR="005F0065">
                              <w:rPr>
                                <w:rFonts w:ascii="Lucida Sans" w:eastAsiaTheme="majorEastAsia" w:hAnsi="Lucida Sans" w:cstheme="majorBid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138AF8C" w14:textId="17AED41A" w:rsidR="00097D60" w:rsidRPr="007A08CC" w:rsidRDefault="00097D60" w:rsidP="00097D60">
                            <w:pPr>
                              <w:pStyle w:val="Heading2"/>
                              <w:rPr>
                                <w:rFonts w:ascii="Lucida Sans" w:hAnsi="Lucida Sans"/>
                                <w:b/>
                                <w:bCs/>
                                <w:color w:val="745E00"/>
                                <w:sz w:val="24"/>
                                <w:szCs w:val="24"/>
                              </w:rPr>
                            </w:pPr>
                            <w:r w:rsidRPr="007A08CC">
                              <w:rPr>
                                <w:rFonts w:ascii="Lucida Sans" w:hAnsi="Lucida Sans"/>
                                <w:b/>
                                <w:bCs/>
                                <w:color w:val="745E00"/>
                                <w:sz w:val="24"/>
                                <w:szCs w:val="24"/>
                              </w:rPr>
                              <w:t xml:space="preserve">Ingeniería en </w:t>
                            </w:r>
                            <w:r w:rsidR="004C64A0" w:rsidRPr="007A08CC">
                              <w:rPr>
                                <w:rFonts w:ascii="Lucida Sans" w:hAnsi="Lucida Sans"/>
                                <w:b/>
                                <w:bCs/>
                                <w:color w:val="745E00"/>
                                <w:sz w:val="24"/>
                                <w:szCs w:val="24"/>
                              </w:rPr>
                              <w:t>S</w:t>
                            </w:r>
                            <w:r w:rsidRPr="007A08CC">
                              <w:rPr>
                                <w:rFonts w:ascii="Lucida Sans" w:hAnsi="Lucida Sans"/>
                                <w:b/>
                                <w:bCs/>
                                <w:color w:val="745E00"/>
                                <w:sz w:val="24"/>
                                <w:szCs w:val="24"/>
                              </w:rPr>
                              <w:t>istemas de información |</w:t>
                            </w:r>
                          </w:p>
                          <w:p w14:paraId="46B33858" w14:textId="77E97385" w:rsidR="00097D60" w:rsidRPr="007A08CC" w:rsidRDefault="004C64A0" w:rsidP="00097D60">
                            <w:pPr>
                              <w:pStyle w:val="Heading2"/>
                              <w:rPr>
                                <w:rFonts w:ascii="Lucida Sans" w:hAnsi="Lucida Sans"/>
                                <w:b/>
                                <w:bCs/>
                                <w:color w:val="745E00"/>
                                <w:sz w:val="24"/>
                                <w:szCs w:val="24"/>
                              </w:rPr>
                            </w:pPr>
                            <w:r w:rsidRPr="007A08CC">
                              <w:rPr>
                                <w:rFonts w:ascii="Lucida Sans" w:hAnsi="Lucida Sans"/>
                                <w:b/>
                                <w:bCs/>
                                <w:color w:val="745E00"/>
                                <w:sz w:val="24"/>
                                <w:szCs w:val="24"/>
                              </w:rPr>
                              <w:t>U</w:t>
                            </w:r>
                            <w:r w:rsidR="00097D60" w:rsidRPr="007A08CC">
                              <w:rPr>
                                <w:rFonts w:ascii="Lucida Sans" w:hAnsi="Lucida Sans"/>
                                <w:b/>
                                <w:bCs/>
                                <w:color w:val="745E00"/>
                                <w:sz w:val="24"/>
                                <w:szCs w:val="24"/>
                              </w:rPr>
                              <w:t xml:space="preserve">niversidad </w:t>
                            </w:r>
                            <w:r w:rsidRPr="007A08CC">
                              <w:rPr>
                                <w:rFonts w:ascii="Lucida Sans" w:hAnsi="Lucida Sans"/>
                                <w:b/>
                                <w:bCs/>
                                <w:color w:val="745E00"/>
                                <w:sz w:val="24"/>
                                <w:szCs w:val="24"/>
                              </w:rPr>
                              <w:t>N</w:t>
                            </w:r>
                            <w:r w:rsidR="00097D60" w:rsidRPr="007A08CC">
                              <w:rPr>
                                <w:rFonts w:ascii="Lucida Sans" w:hAnsi="Lucida Sans"/>
                                <w:b/>
                                <w:bCs/>
                                <w:color w:val="745E00"/>
                                <w:sz w:val="24"/>
                                <w:szCs w:val="24"/>
                              </w:rPr>
                              <w:t xml:space="preserve">acional del </w:t>
                            </w:r>
                            <w:r w:rsidRPr="007A08CC">
                              <w:rPr>
                                <w:rFonts w:ascii="Lucida Sans" w:hAnsi="Lucida Sans"/>
                                <w:b/>
                                <w:bCs/>
                                <w:color w:val="745E00"/>
                                <w:sz w:val="24"/>
                                <w:szCs w:val="24"/>
                              </w:rPr>
                              <w:t>S</w:t>
                            </w:r>
                            <w:r w:rsidR="00097D60" w:rsidRPr="007A08CC">
                              <w:rPr>
                                <w:rFonts w:ascii="Lucida Sans" w:hAnsi="Lucida Sans"/>
                                <w:b/>
                                <w:bCs/>
                                <w:color w:val="745E00"/>
                                <w:sz w:val="24"/>
                                <w:szCs w:val="24"/>
                              </w:rPr>
                              <w:t>ur</w:t>
                            </w:r>
                          </w:p>
                          <w:p w14:paraId="6485616E" w14:textId="6748E896" w:rsidR="00097D60" w:rsidRPr="003C665E" w:rsidRDefault="00097D60" w:rsidP="00097D60">
                            <w:pPr>
                              <w:pStyle w:val="ListBullet"/>
                              <w:rPr>
                                <w:rFonts w:ascii="Lucida Sans" w:eastAsiaTheme="majorEastAsia" w:hAnsi="Lucida Sans" w:cstheme="majorBidi"/>
                                <w:sz w:val="20"/>
                                <w:szCs w:val="20"/>
                              </w:rPr>
                            </w:pPr>
                            <w:r w:rsidRPr="003C665E">
                              <w:rPr>
                                <w:rFonts w:ascii="Lucida Sans" w:eastAsiaTheme="majorEastAsia" w:hAnsi="Lucida Sans" w:cstheme="majorBidi"/>
                                <w:sz w:val="20"/>
                                <w:szCs w:val="20"/>
                              </w:rPr>
                              <w:t>Cursando | Aprobadas 2</w:t>
                            </w:r>
                            <w:r w:rsidR="0021687F">
                              <w:rPr>
                                <w:rFonts w:ascii="Lucida Sans" w:eastAsiaTheme="majorEastAsia" w:hAnsi="Lucida Sans" w:cstheme="majorBidi"/>
                                <w:sz w:val="20"/>
                                <w:szCs w:val="20"/>
                              </w:rPr>
                              <w:t>0</w:t>
                            </w:r>
                            <w:r w:rsidRPr="003C665E">
                              <w:rPr>
                                <w:rFonts w:ascii="Lucida Sans" w:eastAsiaTheme="majorEastAsia" w:hAnsi="Lucida Sans" w:cstheme="majorBidi"/>
                                <w:sz w:val="20"/>
                                <w:szCs w:val="20"/>
                              </w:rPr>
                              <w:t>%.</w:t>
                            </w:r>
                          </w:p>
                          <w:p w14:paraId="1BD68F00" w14:textId="77777777" w:rsidR="00097D60" w:rsidRPr="00A67057" w:rsidRDefault="00097D60" w:rsidP="00097D6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216" w:hanging="216"/>
                            </w:pPr>
                          </w:p>
                          <w:p w14:paraId="00325AC0" w14:textId="594A88F3" w:rsidR="005A0A6A" w:rsidRPr="005A0A6A" w:rsidRDefault="005A0A6A" w:rsidP="005A0A6A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6D03964" w14:textId="77777777" w:rsidR="005A0A6A" w:rsidRPr="005A0A6A" w:rsidRDefault="005A0A6A" w:rsidP="005A0A6A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081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5.05pt;margin-top:78.55pt;width:236.25pt;height:202.5pt;z-index:-2516520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" strokecolor="white [3212]">
                <v:textbox>
                  <w:txbxContent>
                    <w:sdt>
                      <w:sdtPr>
                        <w:alias w:val="Educación:"/>
                        <w:tag w:val="Educación:"/>
                        <w:id w:val="807127995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7102A62A" w14:textId="1B74AE38" w:rsidR="00097D60" w:rsidRDefault="00097D60" w:rsidP="00097D60">
                          <w:pPr>
                            <w:pStyle w:val="Heading1"/>
                          </w:pPr>
                          <w:r w:rsidRPr="007A08CC">
                            <w:rPr>
                              <w:rFonts w:ascii="Lucida Sans" w:hAnsi="Lucida Sans"/>
                              <w:color w:val="auto"/>
                              <w:sz w:val="32"/>
                              <w:szCs w:val="32"/>
                              <w:lang w:bidi="es-ES"/>
                            </w:rPr>
                            <w:t>Educación</w:t>
                          </w:r>
                        </w:p>
                      </w:sdtContent>
                    </w:sdt>
                    <w:p w14:paraId="0DAD8D66" w14:textId="6D0228BC" w:rsidR="00097D60" w:rsidRPr="007A08CC" w:rsidRDefault="00097D60" w:rsidP="00097D60">
                      <w:pPr>
                        <w:pStyle w:val="Heading2"/>
                        <w:rPr>
                          <w:rFonts w:ascii="Lucida Sans" w:hAnsi="Lucida Sans"/>
                          <w:b/>
                          <w:bCs/>
                          <w:color w:val="745E00"/>
                          <w:sz w:val="24"/>
                          <w:szCs w:val="24"/>
                        </w:rPr>
                      </w:pPr>
                      <w:proofErr w:type="spellStart"/>
                      <w:r w:rsidRPr="007A08CC">
                        <w:rPr>
                          <w:rFonts w:ascii="Lucida Sans" w:hAnsi="Lucida Sans"/>
                          <w:b/>
                          <w:bCs/>
                          <w:color w:val="745E00"/>
                          <w:sz w:val="24"/>
                          <w:szCs w:val="24"/>
                        </w:rPr>
                        <w:t>Tec</w:t>
                      </w:r>
                      <w:proofErr w:type="spellEnd"/>
                      <w:r w:rsidR="004C64A0" w:rsidRPr="007A08CC">
                        <w:rPr>
                          <w:rFonts w:ascii="Lucida Sans" w:hAnsi="Lucida Sans"/>
                          <w:b/>
                          <w:bCs/>
                          <w:color w:val="745E00"/>
                          <w:sz w:val="24"/>
                          <w:szCs w:val="24"/>
                        </w:rPr>
                        <w:t>.</w:t>
                      </w:r>
                      <w:r w:rsidRPr="007A08CC">
                        <w:rPr>
                          <w:rFonts w:ascii="Lucida Sans" w:hAnsi="Lucida Sans"/>
                          <w:b/>
                          <w:bCs/>
                          <w:color w:val="745E00"/>
                          <w:sz w:val="24"/>
                          <w:szCs w:val="24"/>
                        </w:rPr>
                        <w:t xml:space="preserve"> Superior en Análisis de sistemas</w:t>
                      </w:r>
                    </w:p>
                    <w:p w14:paraId="56164A82" w14:textId="77777777" w:rsidR="00097D60" w:rsidRPr="007A08CC" w:rsidRDefault="00097D60" w:rsidP="00097D60">
                      <w:pPr>
                        <w:pStyle w:val="Heading2"/>
                        <w:rPr>
                          <w:rFonts w:ascii="Lucida Sans" w:hAnsi="Lucida Sans"/>
                          <w:b/>
                          <w:bCs/>
                          <w:color w:val="745E00"/>
                          <w:sz w:val="24"/>
                          <w:szCs w:val="24"/>
                        </w:rPr>
                      </w:pPr>
                      <w:r w:rsidRPr="007A08CC">
                        <w:rPr>
                          <w:rFonts w:ascii="Lucida Sans" w:hAnsi="Lucida Sans"/>
                          <w:b/>
                          <w:bCs/>
                          <w:color w:val="745E00"/>
                          <w:sz w:val="24"/>
                          <w:szCs w:val="24"/>
                        </w:rPr>
                        <w:t xml:space="preserve"> de información</w:t>
                      </w:r>
                    </w:p>
                    <w:p w14:paraId="30354FDE" w14:textId="77777777" w:rsidR="00097D60" w:rsidRPr="007A08CC" w:rsidRDefault="00097D60" w:rsidP="00097D60">
                      <w:pPr>
                        <w:pStyle w:val="Heading2"/>
                        <w:rPr>
                          <w:rFonts w:ascii="Lucida Sans" w:hAnsi="Lucida Sans"/>
                          <w:b/>
                          <w:bCs/>
                          <w:color w:val="745E00"/>
                          <w:sz w:val="24"/>
                          <w:szCs w:val="24"/>
                        </w:rPr>
                      </w:pPr>
                      <w:r w:rsidRPr="007A08CC">
                        <w:rPr>
                          <w:rFonts w:ascii="Lucida Sans" w:hAnsi="Lucida Sans"/>
                          <w:b/>
                          <w:bCs/>
                          <w:color w:val="745E00"/>
                          <w:sz w:val="24"/>
                          <w:szCs w:val="24"/>
                        </w:rPr>
                        <w:t> | Instituto Superior Juan XXIII</w:t>
                      </w:r>
                    </w:p>
                    <w:p w14:paraId="0845CE0B" w14:textId="2867413B" w:rsidR="00097D60" w:rsidRPr="003C665E" w:rsidRDefault="00097D60" w:rsidP="00097D60">
                      <w:pPr>
                        <w:pStyle w:val="ListBullet"/>
                        <w:rPr>
                          <w:rFonts w:ascii="Lucida Sans" w:eastAsiaTheme="majorEastAsia" w:hAnsi="Lucida Sans" w:cstheme="majorBidi"/>
                          <w:sz w:val="20"/>
                          <w:szCs w:val="20"/>
                        </w:rPr>
                      </w:pPr>
                      <w:r w:rsidRPr="003C665E">
                        <w:rPr>
                          <w:rFonts w:ascii="Lucida Sans" w:eastAsiaTheme="majorEastAsia" w:hAnsi="Lucida Sans" w:cstheme="majorBidi"/>
                          <w:sz w:val="20"/>
                          <w:szCs w:val="20"/>
                        </w:rPr>
                        <w:t>Recibido</w:t>
                      </w:r>
                      <w:r w:rsidR="005F0065">
                        <w:rPr>
                          <w:rFonts w:ascii="Lucida Sans" w:eastAsiaTheme="majorEastAsia" w:hAnsi="Lucida Sans" w:cstheme="majorBidi"/>
                          <w:sz w:val="20"/>
                          <w:szCs w:val="20"/>
                        </w:rPr>
                        <w:t>.</w:t>
                      </w:r>
                    </w:p>
                    <w:p w14:paraId="1138AF8C" w14:textId="17AED41A" w:rsidR="00097D60" w:rsidRPr="007A08CC" w:rsidRDefault="00097D60" w:rsidP="00097D60">
                      <w:pPr>
                        <w:pStyle w:val="Heading2"/>
                        <w:rPr>
                          <w:rFonts w:ascii="Lucida Sans" w:hAnsi="Lucida Sans"/>
                          <w:b/>
                          <w:bCs/>
                          <w:color w:val="745E00"/>
                          <w:sz w:val="24"/>
                          <w:szCs w:val="24"/>
                        </w:rPr>
                      </w:pPr>
                      <w:r w:rsidRPr="007A08CC">
                        <w:rPr>
                          <w:rFonts w:ascii="Lucida Sans" w:hAnsi="Lucida Sans"/>
                          <w:b/>
                          <w:bCs/>
                          <w:color w:val="745E00"/>
                          <w:sz w:val="24"/>
                          <w:szCs w:val="24"/>
                        </w:rPr>
                        <w:t xml:space="preserve">Ingeniería en </w:t>
                      </w:r>
                      <w:r w:rsidR="004C64A0" w:rsidRPr="007A08CC">
                        <w:rPr>
                          <w:rFonts w:ascii="Lucida Sans" w:hAnsi="Lucida Sans"/>
                          <w:b/>
                          <w:bCs/>
                          <w:color w:val="745E00"/>
                          <w:sz w:val="24"/>
                          <w:szCs w:val="24"/>
                        </w:rPr>
                        <w:t>S</w:t>
                      </w:r>
                      <w:r w:rsidRPr="007A08CC">
                        <w:rPr>
                          <w:rFonts w:ascii="Lucida Sans" w:hAnsi="Lucida Sans"/>
                          <w:b/>
                          <w:bCs/>
                          <w:color w:val="745E00"/>
                          <w:sz w:val="24"/>
                          <w:szCs w:val="24"/>
                        </w:rPr>
                        <w:t>istemas de información |</w:t>
                      </w:r>
                    </w:p>
                    <w:p w14:paraId="46B33858" w14:textId="77E97385" w:rsidR="00097D60" w:rsidRPr="007A08CC" w:rsidRDefault="004C64A0" w:rsidP="00097D60">
                      <w:pPr>
                        <w:pStyle w:val="Heading2"/>
                        <w:rPr>
                          <w:rFonts w:ascii="Lucida Sans" w:hAnsi="Lucida Sans"/>
                          <w:b/>
                          <w:bCs/>
                          <w:color w:val="745E00"/>
                          <w:sz w:val="24"/>
                          <w:szCs w:val="24"/>
                        </w:rPr>
                      </w:pPr>
                      <w:r w:rsidRPr="007A08CC">
                        <w:rPr>
                          <w:rFonts w:ascii="Lucida Sans" w:hAnsi="Lucida Sans"/>
                          <w:b/>
                          <w:bCs/>
                          <w:color w:val="745E00"/>
                          <w:sz w:val="24"/>
                          <w:szCs w:val="24"/>
                        </w:rPr>
                        <w:t>U</w:t>
                      </w:r>
                      <w:r w:rsidR="00097D60" w:rsidRPr="007A08CC">
                        <w:rPr>
                          <w:rFonts w:ascii="Lucida Sans" w:hAnsi="Lucida Sans"/>
                          <w:b/>
                          <w:bCs/>
                          <w:color w:val="745E00"/>
                          <w:sz w:val="24"/>
                          <w:szCs w:val="24"/>
                        </w:rPr>
                        <w:t xml:space="preserve">niversidad </w:t>
                      </w:r>
                      <w:r w:rsidRPr="007A08CC">
                        <w:rPr>
                          <w:rFonts w:ascii="Lucida Sans" w:hAnsi="Lucida Sans"/>
                          <w:b/>
                          <w:bCs/>
                          <w:color w:val="745E00"/>
                          <w:sz w:val="24"/>
                          <w:szCs w:val="24"/>
                        </w:rPr>
                        <w:t>N</w:t>
                      </w:r>
                      <w:r w:rsidR="00097D60" w:rsidRPr="007A08CC">
                        <w:rPr>
                          <w:rFonts w:ascii="Lucida Sans" w:hAnsi="Lucida Sans"/>
                          <w:b/>
                          <w:bCs/>
                          <w:color w:val="745E00"/>
                          <w:sz w:val="24"/>
                          <w:szCs w:val="24"/>
                        </w:rPr>
                        <w:t xml:space="preserve">acional del </w:t>
                      </w:r>
                      <w:r w:rsidRPr="007A08CC">
                        <w:rPr>
                          <w:rFonts w:ascii="Lucida Sans" w:hAnsi="Lucida Sans"/>
                          <w:b/>
                          <w:bCs/>
                          <w:color w:val="745E00"/>
                          <w:sz w:val="24"/>
                          <w:szCs w:val="24"/>
                        </w:rPr>
                        <w:t>S</w:t>
                      </w:r>
                      <w:r w:rsidR="00097D60" w:rsidRPr="007A08CC">
                        <w:rPr>
                          <w:rFonts w:ascii="Lucida Sans" w:hAnsi="Lucida Sans"/>
                          <w:b/>
                          <w:bCs/>
                          <w:color w:val="745E00"/>
                          <w:sz w:val="24"/>
                          <w:szCs w:val="24"/>
                        </w:rPr>
                        <w:t>ur</w:t>
                      </w:r>
                    </w:p>
                    <w:p w14:paraId="6485616E" w14:textId="6748E896" w:rsidR="00097D60" w:rsidRPr="003C665E" w:rsidRDefault="00097D60" w:rsidP="00097D60">
                      <w:pPr>
                        <w:pStyle w:val="ListBullet"/>
                        <w:rPr>
                          <w:rFonts w:ascii="Lucida Sans" w:eastAsiaTheme="majorEastAsia" w:hAnsi="Lucida Sans" w:cstheme="majorBidi"/>
                          <w:sz w:val="20"/>
                          <w:szCs w:val="20"/>
                        </w:rPr>
                      </w:pPr>
                      <w:r w:rsidRPr="003C665E">
                        <w:rPr>
                          <w:rFonts w:ascii="Lucida Sans" w:eastAsiaTheme="majorEastAsia" w:hAnsi="Lucida Sans" w:cstheme="majorBidi"/>
                          <w:sz w:val="20"/>
                          <w:szCs w:val="20"/>
                        </w:rPr>
                        <w:t>Cursando | Aprobadas 2</w:t>
                      </w:r>
                      <w:r w:rsidR="0021687F">
                        <w:rPr>
                          <w:rFonts w:ascii="Lucida Sans" w:eastAsiaTheme="majorEastAsia" w:hAnsi="Lucida Sans" w:cstheme="majorBidi"/>
                          <w:sz w:val="20"/>
                          <w:szCs w:val="20"/>
                        </w:rPr>
                        <w:t>0</w:t>
                      </w:r>
                      <w:r w:rsidRPr="003C665E">
                        <w:rPr>
                          <w:rFonts w:ascii="Lucida Sans" w:eastAsiaTheme="majorEastAsia" w:hAnsi="Lucida Sans" w:cstheme="majorBidi"/>
                          <w:sz w:val="20"/>
                          <w:szCs w:val="20"/>
                        </w:rPr>
                        <w:t>%.</w:t>
                      </w:r>
                    </w:p>
                    <w:p w14:paraId="1BD68F00" w14:textId="77777777" w:rsidR="00097D60" w:rsidRPr="00A67057" w:rsidRDefault="00097D60" w:rsidP="00097D60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216" w:hanging="216"/>
                      </w:pPr>
                    </w:p>
                    <w:p w14:paraId="00325AC0" w14:textId="594A88F3" w:rsidR="005A0A6A" w:rsidRPr="005A0A6A" w:rsidRDefault="005A0A6A" w:rsidP="005A0A6A">
                      <w:pPr>
                        <w:rPr>
                          <w:lang w:val="en-GB"/>
                        </w:rPr>
                      </w:pPr>
                    </w:p>
                    <w:p w14:paraId="26D03964" w14:textId="77777777" w:rsidR="005A0A6A" w:rsidRPr="005A0A6A" w:rsidRDefault="005A0A6A" w:rsidP="005A0A6A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A08CC">
        <w:rPr>
          <w:noProof/>
          <w:color w:val="9900FF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110D306B" wp14:editId="5FF410ED">
                <wp:simplePos x="0" y="0"/>
                <wp:positionH relativeFrom="margin">
                  <wp:posOffset>28575</wp:posOffset>
                </wp:positionH>
                <wp:positionV relativeFrom="paragraph">
                  <wp:posOffset>1117600</wp:posOffset>
                </wp:positionV>
                <wp:extent cx="3038475" cy="2838450"/>
                <wp:effectExtent l="0" t="0" r="28575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83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15C3C" w14:textId="77777777" w:rsidR="005A0A6A" w:rsidRDefault="0075267F" w:rsidP="005A0A6A">
                            <w:pPr>
                              <w:pStyle w:val="Heading1"/>
                              <w:tabs>
                                <w:tab w:val="left" w:pos="4170"/>
                              </w:tabs>
                            </w:pPr>
                            <w:sdt>
                              <w:sdtPr>
                                <w:rPr>
                                  <w:rFonts w:ascii="Lucida Sans" w:hAnsi="Lucida Sans"/>
                                  <w:sz w:val="32"/>
                                  <w:szCs w:val="32"/>
                                  <w:lang w:bidi="es-ES"/>
                                </w:rPr>
                                <w:alias w:val="Experiencia:"/>
                                <w:tag w:val="Experiencia:"/>
                                <w:id w:val="171684534"/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5A0A6A" w:rsidRPr="008C5280">
                                  <w:rPr>
                                    <w:rFonts w:ascii="Lucida Sans" w:hAnsi="Lucida Sans"/>
                                    <w:sz w:val="32"/>
                                    <w:szCs w:val="32"/>
                                    <w:lang w:bidi="es-ES"/>
                                  </w:rPr>
                                  <w:t>Experiencia</w:t>
                                </w:r>
                              </w:sdtContent>
                            </w:sdt>
                            <w:r w:rsidR="005A0A6A">
                              <w:tab/>
                            </w:r>
                          </w:p>
                          <w:p w14:paraId="2F96E8C6" w14:textId="656E3280" w:rsidR="005A0A6A" w:rsidRPr="007A08CC" w:rsidRDefault="00097D60" w:rsidP="006D2CDE">
                            <w:pPr>
                              <w:pStyle w:val="Heading2"/>
                              <w:rPr>
                                <w:rFonts w:ascii="Lucida Sans" w:hAnsi="Lucida Sans"/>
                                <w:b/>
                                <w:bCs/>
                                <w:color w:val="745E00"/>
                                <w:sz w:val="24"/>
                                <w:szCs w:val="24"/>
                              </w:rPr>
                            </w:pPr>
                            <w:r w:rsidRPr="007A08CC">
                              <w:rPr>
                                <w:rFonts w:ascii="Lucida Sans" w:hAnsi="Lucida Sans"/>
                                <w:b/>
                                <w:bCs/>
                                <w:color w:val="745E00"/>
                                <w:sz w:val="24"/>
                                <w:szCs w:val="24"/>
                              </w:rPr>
                              <w:t>Prueba técnica exitosa en NexoSmath</w:t>
                            </w:r>
                            <w:r w:rsidR="004C64A0" w:rsidRPr="007A08CC">
                              <w:rPr>
                                <w:rFonts w:ascii="Lucida Sans" w:hAnsi="Lucida Sans"/>
                                <w:b/>
                                <w:bCs/>
                                <w:color w:val="745E00"/>
                                <w:sz w:val="24"/>
                                <w:szCs w:val="24"/>
                              </w:rPr>
                              <w:t>|2019</w:t>
                            </w:r>
                          </w:p>
                          <w:p w14:paraId="2DB60CAB" w14:textId="7751C239" w:rsidR="009A0CAB" w:rsidRPr="003C665E" w:rsidRDefault="00AD2D37" w:rsidP="003C665E">
                            <w:pPr>
                              <w:pStyle w:val="ListBullet"/>
                              <w:rPr>
                                <w:rFonts w:ascii="Lucida Sans" w:eastAsiaTheme="majorEastAsia" w:hAnsi="Lucida Sans" w:cstheme="majorBidi"/>
                                <w:sz w:val="20"/>
                                <w:szCs w:val="20"/>
                              </w:rPr>
                            </w:pPr>
                            <w:r w:rsidRPr="003C665E">
                              <w:rPr>
                                <w:rFonts w:ascii="Lucida Sans" w:eastAsiaTheme="majorEastAsia" w:hAnsi="Lucida Sans" w:cstheme="majorBidi"/>
                                <w:sz w:val="20"/>
                                <w:szCs w:val="20"/>
                              </w:rPr>
                              <w:t xml:space="preserve">Tomar un </w:t>
                            </w:r>
                            <w:r w:rsidR="009A0CAB" w:rsidRPr="003C665E">
                              <w:rPr>
                                <w:rFonts w:ascii="Lucida Sans" w:eastAsiaTheme="majorEastAsia" w:hAnsi="Lucida Sans" w:cstheme="majorBidi"/>
                                <w:sz w:val="20"/>
                                <w:szCs w:val="20"/>
                              </w:rPr>
                              <w:t>valor de una variable que viene por URL</w:t>
                            </w:r>
                            <w:r w:rsidRPr="003C665E">
                              <w:rPr>
                                <w:rFonts w:ascii="Lucida Sans" w:eastAsiaTheme="majorEastAsia" w:hAnsi="Lucida Sans" w:cstheme="majorBidi"/>
                                <w:sz w:val="20"/>
                                <w:szCs w:val="20"/>
                              </w:rPr>
                              <w:t>.</w:t>
                            </w:r>
                            <w:r w:rsidR="009A0CAB" w:rsidRPr="003C665E">
                              <w:rPr>
                                <w:rFonts w:ascii="Lucida Sans" w:eastAsiaTheme="majorEastAsia" w:hAnsi="Lucida Sans" w:cstheme="majorBidi"/>
                                <w:sz w:val="20"/>
                                <w:szCs w:val="20"/>
                              </w:rPr>
                              <w:t xml:space="preserve"> Agarrar este output y guardarlo en </w:t>
                            </w:r>
                            <w:r w:rsidRPr="003C665E">
                              <w:rPr>
                                <w:rFonts w:ascii="Lucida Sans" w:eastAsiaTheme="majorEastAsia" w:hAnsi="Lucida Sans" w:cstheme="majorBidi"/>
                                <w:sz w:val="20"/>
                                <w:szCs w:val="20"/>
                              </w:rPr>
                              <w:t>un</w:t>
                            </w:r>
                            <w:r w:rsidR="009A0CAB" w:rsidRPr="003C665E">
                              <w:rPr>
                                <w:rFonts w:ascii="Lucida Sans" w:eastAsiaTheme="majorEastAsia" w:hAnsi="Lucida Sans" w:cstheme="majorBidi"/>
                                <w:sz w:val="20"/>
                                <w:szCs w:val="20"/>
                              </w:rPr>
                              <w:t xml:space="preserve"> array</w:t>
                            </w:r>
                            <w:r w:rsidRPr="003C665E">
                              <w:rPr>
                                <w:rFonts w:ascii="Lucida Sans" w:eastAsiaTheme="majorEastAsia" w:hAnsi="Lucida Sans" w:cstheme="majorBidi"/>
                                <w:sz w:val="20"/>
                                <w:szCs w:val="20"/>
                              </w:rPr>
                              <w:t>. Mostrar el contenido del array.</w:t>
                            </w:r>
                          </w:p>
                          <w:p w14:paraId="4B6CBFAF" w14:textId="5046A57E" w:rsidR="005A0A6A" w:rsidRPr="007A08CC" w:rsidRDefault="005A0A6A" w:rsidP="005A0A6A">
                            <w:pPr>
                              <w:pStyle w:val="Heading2"/>
                              <w:rPr>
                                <w:rFonts w:ascii="Lucida Sans" w:hAnsi="Lucida Sans"/>
                                <w:b/>
                                <w:bCs/>
                                <w:color w:val="745E00"/>
                                <w:sz w:val="24"/>
                                <w:szCs w:val="24"/>
                              </w:rPr>
                            </w:pPr>
                            <w:r w:rsidRPr="007A08CC">
                              <w:rPr>
                                <w:rFonts w:ascii="Lucida Sans" w:hAnsi="Lucida Sans"/>
                                <w:b/>
                                <w:bCs/>
                                <w:color w:val="745E00"/>
                                <w:sz w:val="24"/>
                                <w:szCs w:val="24"/>
                              </w:rPr>
                              <w:t xml:space="preserve">CLASES en </w:t>
                            </w:r>
                            <w:proofErr w:type="spellStart"/>
                            <w:r w:rsidR="009A0CAB" w:rsidRPr="007A08CC">
                              <w:rPr>
                                <w:rFonts w:ascii="Lucida Sans" w:hAnsi="Lucida Sans"/>
                                <w:b/>
                                <w:bCs/>
                                <w:color w:val="745E00"/>
                                <w:sz w:val="24"/>
                                <w:szCs w:val="24"/>
                              </w:rPr>
                              <w:t>Soc.</w:t>
                            </w:r>
                            <w:r w:rsidRPr="007A08CC">
                              <w:rPr>
                                <w:rFonts w:ascii="Lucida Sans" w:hAnsi="Lucida Sans"/>
                                <w:b/>
                                <w:bCs/>
                                <w:color w:val="745E00"/>
                                <w:sz w:val="24"/>
                                <w:szCs w:val="24"/>
                              </w:rPr>
                              <w:t>f</w:t>
                            </w:r>
                            <w:proofErr w:type="spellEnd"/>
                            <w:r w:rsidRPr="007A08CC">
                              <w:rPr>
                                <w:rFonts w:ascii="Lucida Sans" w:hAnsi="Lucida Sans"/>
                                <w:b/>
                                <w:bCs/>
                                <w:color w:val="745E00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="009A0CAB" w:rsidRPr="007A08CC">
                              <w:rPr>
                                <w:rFonts w:ascii="Lucida Sans" w:hAnsi="Lucida Sans"/>
                                <w:b/>
                                <w:bCs/>
                                <w:color w:val="745E00"/>
                                <w:sz w:val="24"/>
                                <w:szCs w:val="24"/>
                              </w:rPr>
                              <w:t>A</w:t>
                            </w:r>
                            <w:r w:rsidRPr="007A08CC">
                              <w:rPr>
                                <w:rFonts w:ascii="Lucida Sans" w:hAnsi="Lucida Sans"/>
                                <w:b/>
                                <w:bCs/>
                                <w:color w:val="745E00"/>
                                <w:sz w:val="24"/>
                                <w:szCs w:val="24"/>
                              </w:rPr>
                              <w:t>maducci</w:t>
                            </w:r>
                            <w:proofErr w:type="spellEnd"/>
                            <w:r w:rsidRPr="007A08CC">
                              <w:rPr>
                                <w:rFonts w:ascii="Lucida Sans" w:hAnsi="Lucida Sans"/>
                                <w:b/>
                                <w:bCs/>
                                <w:color w:val="745E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6FD3C2F" w14:textId="17CA9434" w:rsidR="006D2CDE" w:rsidRPr="006D2CDE" w:rsidRDefault="006D2CDE" w:rsidP="006D2CDE">
                            <w:pPr>
                              <w:pStyle w:val="ListBullet"/>
                              <w:rPr>
                                <w:rFonts w:ascii="Lucida Sans" w:eastAsiaTheme="majorEastAsia" w:hAnsi="Lucida Sans" w:cstheme="majorBidi"/>
                                <w:sz w:val="20"/>
                                <w:szCs w:val="20"/>
                              </w:rPr>
                            </w:pPr>
                            <w:r w:rsidRPr="006D2CDE">
                              <w:rPr>
                                <w:rFonts w:ascii="Lucida Sans" w:eastAsiaTheme="majorEastAsia" w:hAnsi="Lucida Sans" w:cstheme="majorBidi"/>
                                <w:sz w:val="20"/>
                                <w:szCs w:val="20"/>
                              </w:rPr>
                              <w:t>Informática</w:t>
                            </w:r>
                            <w:r w:rsidR="005F0065">
                              <w:rPr>
                                <w:rFonts w:ascii="Lucida Sans" w:eastAsiaTheme="majorEastAsia" w:hAnsi="Lucida Sans" w:cstheme="majorBid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EADE674" w14:textId="77777777" w:rsidR="005A0A6A" w:rsidRPr="007A08CC" w:rsidRDefault="005A0A6A" w:rsidP="006D2CDE">
                            <w:pPr>
                              <w:pStyle w:val="Heading2"/>
                              <w:rPr>
                                <w:rFonts w:ascii="Lucida Sans" w:hAnsi="Lucida Sans"/>
                                <w:b/>
                                <w:bCs/>
                                <w:color w:val="745E00"/>
                                <w:sz w:val="24"/>
                                <w:szCs w:val="24"/>
                              </w:rPr>
                            </w:pPr>
                            <w:r w:rsidRPr="007A08CC">
                              <w:rPr>
                                <w:rFonts w:ascii="Lucida Sans" w:hAnsi="Lucida Sans"/>
                                <w:b/>
                                <w:bCs/>
                                <w:color w:val="745E00"/>
                                <w:sz w:val="24"/>
                                <w:szCs w:val="24"/>
                              </w:rPr>
                              <w:t>Cursos y capacitaciones</w:t>
                            </w:r>
                          </w:p>
                          <w:p w14:paraId="506EE900" w14:textId="6075870B" w:rsidR="005A0A6A" w:rsidRPr="006D2CDE" w:rsidRDefault="005A0A6A" w:rsidP="005A0A6A">
                            <w:pPr>
                              <w:pStyle w:val="ListBullet"/>
                              <w:rPr>
                                <w:rFonts w:ascii="Lucida Sans" w:eastAsiaTheme="majorEastAsia" w:hAnsi="Lucida Sans" w:cstheme="majorBid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D2CDE">
                              <w:rPr>
                                <w:rFonts w:ascii="Lucida Sans" w:eastAsiaTheme="majorEastAsia" w:hAnsi="Lucida Sans" w:cstheme="majorBidi"/>
                                <w:sz w:val="20"/>
                                <w:szCs w:val="20"/>
                              </w:rPr>
                              <w:t>Testing</w:t>
                            </w:r>
                            <w:proofErr w:type="spellEnd"/>
                            <w:r w:rsidR="005F0065">
                              <w:rPr>
                                <w:rFonts w:ascii="Lucida Sans" w:eastAsiaTheme="majorEastAsia" w:hAnsi="Lucida Sans" w:cstheme="majorBidi"/>
                                <w:sz w:val="20"/>
                                <w:szCs w:val="20"/>
                              </w:rPr>
                              <w:t xml:space="preserve"> -</w:t>
                            </w:r>
                            <w:r w:rsidRPr="006D2CDE">
                              <w:rPr>
                                <w:rFonts w:ascii="Lucida Sans" w:eastAsiaTheme="majorEastAsia" w:hAnsi="Lucida Sans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F0065">
                              <w:rPr>
                                <w:rFonts w:ascii="Lucida Sans" w:eastAsiaTheme="majorEastAsia" w:hAnsi="Lucida Sans" w:cstheme="majorBidi"/>
                                <w:sz w:val="20"/>
                                <w:szCs w:val="20"/>
                              </w:rPr>
                              <w:t>automatización de pruebas</w:t>
                            </w:r>
                            <w:r w:rsidRPr="006D2CDE">
                              <w:rPr>
                                <w:rFonts w:ascii="Lucida Sans" w:eastAsiaTheme="majorEastAsia" w:hAnsi="Lucida Sans" w:cstheme="majorBidi"/>
                                <w:sz w:val="20"/>
                                <w:szCs w:val="20"/>
                              </w:rPr>
                              <w:t xml:space="preserve">| </w:t>
                            </w:r>
                            <w:proofErr w:type="spellStart"/>
                            <w:r w:rsidRPr="006D2CDE">
                              <w:rPr>
                                <w:rFonts w:ascii="Lucida Sans" w:eastAsiaTheme="majorEastAsia" w:hAnsi="Lucida Sans" w:cstheme="majorBidi"/>
                                <w:sz w:val="20"/>
                                <w:szCs w:val="20"/>
                              </w:rPr>
                              <w:t>Hexacta</w:t>
                            </w:r>
                            <w:proofErr w:type="spellEnd"/>
                            <w:r w:rsidR="005F0065">
                              <w:rPr>
                                <w:rFonts w:ascii="Lucida Sans" w:eastAsiaTheme="majorEastAsia" w:hAnsi="Lucida Sans" w:cstheme="majorBidi"/>
                                <w:sz w:val="20"/>
                                <w:szCs w:val="20"/>
                              </w:rPr>
                              <w:t>.</w:t>
                            </w:r>
                            <w:r w:rsidRPr="006D2CDE">
                              <w:rPr>
                                <w:rFonts w:ascii="Lucida Sans" w:eastAsiaTheme="majorEastAsia" w:hAnsi="Lucida Sans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D9A6DD1" w14:textId="77777777" w:rsidR="005A0A6A" w:rsidRPr="005F0065" w:rsidRDefault="005A0A6A" w:rsidP="005A0A6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216" w:hanging="216"/>
                              <w:rPr>
                                <w:lang w:val="es-AR"/>
                              </w:rPr>
                            </w:pPr>
                          </w:p>
                          <w:p w14:paraId="3842AD4B" w14:textId="77777777" w:rsidR="005A0A6A" w:rsidRPr="005F0065" w:rsidRDefault="005A0A6A" w:rsidP="005A0A6A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D306B" id="_x0000_s1027" type="#_x0000_t202" style="position:absolute;margin-left:2.25pt;margin-top:88pt;width:239.25pt;height:223.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" strokecolor="white [3212]">
                <v:textbox>
                  <w:txbxContent>
                    <w:p w14:paraId="4A615C3C" w14:textId="77777777" w:rsidR="005A0A6A" w:rsidRDefault="0075267F" w:rsidP="005A0A6A">
                      <w:pPr>
                        <w:pStyle w:val="Heading1"/>
                        <w:tabs>
                          <w:tab w:val="left" w:pos="4170"/>
                        </w:tabs>
                      </w:pPr>
                      <w:sdt>
                        <w:sdtPr>
                          <w:rPr>
                            <w:rFonts w:ascii="Lucida Sans" w:hAnsi="Lucida Sans"/>
                            <w:sz w:val="32"/>
                            <w:szCs w:val="32"/>
                            <w:lang w:bidi="es-ES"/>
                          </w:rPr>
                          <w:alias w:val="Experiencia:"/>
                          <w:tag w:val="Experiencia:"/>
                          <w:id w:val="171684534"/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5A0A6A" w:rsidRPr="008C5280">
                            <w:rPr>
                              <w:rFonts w:ascii="Lucida Sans" w:hAnsi="Lucida Sans"/>
                              <w:sz w:val="32"/>
                              <w:szCs w:val="32"/>
                              <w:lang w:bidi="es-ES"/>
                            </w:rPr>
                            <w:t>Experiencia</w:t>
                          </w:r>
                        </w:sdtContent>
                      </w:sdt>
                      <w:r w:rsidR="005A0A6A">
                        <w:tab/>
                      </w:r>
                    </w:p>
                    <w:p w14:paraId="2F96E8C6" w14:textId="656E3280" w:rsidR="005A0A6A" w:rsidRPr="007A08CC" w:rsidRDefault="00097D60" w:rsidP="006D2CDE">
                      <w:pPr>
                        <w:pStyle w:val="Heading2"/>
                        <w:rPr>
                          <w:rFonts w:ascii="Lucida Sans" w:hAnsi="Lucida Sans"/>
                          <w:b/>
                          <w:bCs/>
                          <w:color w:val="745E00"/>
                          <w:sz w:val="24"/>
                          <w:szCs w:val="24"/>
                        </w:rPr>
                      </w:pPr>
                      <w:r w:rsidRPr="007A08CC">
                        <w:rPr>
                          <w:rFonts w:ascii="Lucida Sans" w:hAnsi="Lucida Sans"/>
                          <w:b/>
                          <w:bCs/>
                          <w:color w:val="745E00"/>
                          <w:sz w:val="24"/>
                          <w:szCs w:val="24"/>
                        </w:rPr>
                        <w:t>Prueba técnica exitosa en NexoSmath</w:t>
                      </w:r>
                      <w:r w:rsidR="004C64A0" w:rsidRPr="007A08CC">
                        <w:rPr>
                          <w:rFonts w:ascii="Lucida Sans" w:hAnsi="Lucida Sans"/>
                          <w:b/>
                          <w:bCs/>
                          <w:color w:val="745E00"/>
                          <w:sz w:val="24"/>
                          <w:szCs w:val="24"/>
                        </w:rPr>
                        <w:t>|2019</w:t>
                      </w:r>
                    </w:p>
                    <w:p w14:paraId="2DB60CAB" w14:textId="7751C239" w:rsidR="009A0CAB" w:rsidRPr="003C665E" w:rsidRDefault="00AD2D37" w:rsidP="003C665E">
                      <w:pPr>
                        <w:pStyle w:val="ListBullet"/>
                        <w:rPr>
                          <w:rFonts w:ascii="Lucida Sans" w:eastAsiaTheme="majorEastAsia" w:hAnsi="Lucida Sans" w:cstheme="majorBidi"/>
                          <w:sz w:val="20"/>
                          <w:szCs w:val="20"/>
                        </w:rPr>
                      </w:pPr>
                      <w:r w:rsidRPr="003C665E">
                        <w:rPr>
                          <w:rFonts w:ascii="Lucida Sans" w:eastAsiaTheme="majorEastAsia" w:hAnsi="Lucida Sans" w:cstheme="majorBidi"/>
                          <w:sz w:val="20"/>
                          <w:szCs w:val="20"/>
                        </w:rPr>
                        <w:t xml:space="preserve">Tomar un </w:t>
                      </w:r>
                      <w:r w:rsidR="009A0CAB" w:rsidRPr="003C665E">
                        <w:rPr>
                          <w:rFonts w:ascii="Lucida Sans" w:eastAsiaTheme="majorEastAsia" w:hAnsi="Lucida Sans" w:cstheme="majorBidi"/>
                          <w:sz w:val="20"/>
                          <w:szCs w:val="20"/>
                        </w:rPr>
                        <w:t>valor de una variable que viene por URL</w:t>
                      </w:r>
                      <w:r w:rsidRPr="003C665E">
                        <w:rPr>
                          <w:rFonts w:ascii="Lucida Sans" w:eastAsiaTheme="majorEastAsia" w:hAnsi="Lucida Sans" w:cstheme="majorBidi"/>
                          <w:sz w:val="20"/>
                          <w:szCs w:val="20"/>
                        </w:rPr>
                        <w:t>.</w:t>
                      </w:r>
                      <w:r w:rsidR="009A0CAB" w:rsidRPr="003C665E">
                        <w:rPr>
                          <w:rFonts w:ascii="Lucida Sans" w:eastAsiaTheme="majorEastAsia" w:hAnsi="Lucida Sans" w:cstheme="majorBidi"/>
                          <w:sz w:val="20"/>
                          <w:szCs w:val="20"/>
                        </w:rPr>
                        <w:t xml:space="preserve"> Agarrar este output y guardarlo en </w:t>
                      </w:r>
                      <w:r w:rsidRPr="003C665E">
                        <w:rPr>
                          <w:rFonts w:ascii="Lucida Sans" w:eastAsiaTheme="majorEastAsia" w:hAnsi="Lucida Sans" w:cstheme="majorBidi"/>
                          <w:sz w:val="20"/>
                          <w:szCs w:val="20"/>
                        </w:rPr>
                        <w:t>un</w:t>
                      </w:r>
                      <w:r w:rsidR="009A0CAB" w:rsidRPr="003C665E">
                        <w:rPr>
                          <w:rFonts w:ascii="Lucida Sans" w:eastAsiaTheme="majorEastAsia" w:hAnsi="Lucida Sans" w:cstheme="majorBidi"/>
                          <w:sz w:val="20"/>
                          <w:szCs w:val="20"/>
                        </w:rPr>
                        <w:t xml:space="preserve"> array</w:t>
                      </w:r>
                      <w:r w:rsidRPr="003C665E">
                        <w:rPr>
                          <w:rFonts w:ascii="Lucida Sans" w:eastAsiaTheme="majorEastAsia" w:hAnsi="Lucida Sans" w:cstheme="majorBidi"/>
                          <w:sz w:val="20"/>
                          <w:szCs w:val="20"/>
                        </w:rPr>
                        <w:t>. Mostrar el contenido del array.</w:t>
                      </w:r>
                    </w:p>
                    <w:p w14:paraId="4B6CBFAF" w14:textId="5046A57E" w:rsidR="005A0A6A" w:rsidRPr="007A08CC" w:rsidRDefault="005A0A6A" w:rsidP="005A0A6A">
                      <w:pPr>
                        <w:pStyle w:val="Heading2"/>
                        <w:rPr>
                          <w:rFonts w:ascii="Lucida Sans" w:hAnsi="Lucida Sans"/>
                          <w:b/>
                          <w:bCs/>
                          <w:color w:val="745E00"/>
                          <w:sz w:val="24"/>
                          <w:szCs w:val="24"/>
                        </w:rPr>
                      </w:pPr>
                      <w:r w:rsidRPr="007A08CC">
                        <w:rPr>
                          <w:rFonts w:ascii="Lucida Sans" w:hAnsi="Lucida Sans"/>
                          <w:b/>
                          <w:bCs/>
                          <w:color w:val="745E00"/>
                          <w:sz w:val="24"/>
                          <w:szCs w:val="24"/>
                        </w:rPr>
                        <w:t xml:space="preserve">CLASES en </w:t>
                      </w:r>
                      <w:proofErr w:type="spellStart"/>
                      <w:r w:rsidR="009A0CAB" w:rsidRPr="007A08CC">
                        <w:rPr>
                          <w:rFonts w:ascii="Lucida Sans" w:hAnsi="Lucida Sans"/>
                          <w:b/>
                          <w:bCs/>
                          <w:color w:val="745E00"/>
                          <w:sz w:val="24"/>
                          <w:szCs w:val="24"/>
                        </w:rPr>
                        <w:t>Soc.</w:t>
                      </w:r>
                      <w:r w:rsidRPr="007A08CC">
                        <w:rPr>
                          <w:rFonts w:ascii="Lucida Sans" w:hAnsi="Lucida Sans"/>
                          <w:b/>
                          <w:bCs/>
                          <w:color w:val="745E00"/>
                          <w:sz w:val="24"/>
                          <w:szCs w:val="24"/>
                        </w:rPr>
                        <w:t>f</w:t>
                      </w:r>
                      <w:proofErr w:type="spellEnd"/>
                      <w:r w:rsidRPr="007A08CC">
                        <w:rPr>
                          <w:rFonts w:ascii="Lucida Sans" w:hAnsi="Lucida Sans"/>
                          <w:b/>
                          <w:bCs/>
                          <w:color w:val="745E00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="009A0CAB" w:rsidRPr="007A08CC">
                        <w:rPr>
                          <w:rFonts w:ascii="Lucida Sans" w:hAnsi="Lucida Sans"/>
                          <w:b/>
                          <w:bCs/>
                          <w:color w:val="745E00"/>
                          <w:sz w:val="24"/>
                          <w:szCs w:val="24"/>
                        </w:rPr>
                        <w:t>A</w:t>
                      </w:r>
                      <w:r w:rsidRPr="007A08CC">
                        <w:rPr>
                          <w:rFonts w:ascii="Lucida Sans" w:hAnsi="Lucida Sans"/>
                          <w:b/>
                          <w:bCs/>
                          <w:color w:val="745E00"/>
                          <w:sz w:val="24"/>
                          <w:szCs w:val="24"/>
                        </w:rPr>
                        <w:t>maducci</w:t>
                      </w:r>
                      <w:proofErr w:type="spellEnd"/>
                      <w:r w:rsidRPr="007A08CC">
                        <w:rPr>
                          <w:rFonts w:ascii="Lucida Sans" w:hAnsi="Lucida Sans"/>
                          <w:b/>
                          <w:bCs/>
                          <w:color w:val="745E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6FD3C2F" w14:textId="17CA9434" w:rsidR="006D2CDE" w:rsidRPr="006D2CDE" w:rsidRDefault="006D2CDE" w:rsidP="006D2CDE">
                      <w:pPr>
                        <w:pStyle w:val="ListBullet"/>
                        <w:rPr>
                          <w:rFonts w:ascii="Lucida Sans" w:eastAsiaTheme="majorEastAsia" w:hAnsi="Lucida Sans" w:cstheme="majorBidi"/>
                          <w:sz w:val="20"/>
                          <w:szCs w:val="20"/>
                        </w:rPr>
                      </w:pPr>
                      <w:r w:rsidRPr="006D2CDE">
                        <w:rPr>
                          <w:rFonts w:ascii="Lucida Sans" w:eastAsiaTheme="majorEastAsia" w:hAnsi="Lucida Sans" w:cstheme="majorBidi"/>
                          <w:sz w:val="20"/>
                          <w:szCs w:val="20"/>
                        </w:rPr>
                        <w:t>Informática</w:t>
                      </w:r>
                      <w:r w:rsidR="005F0065">
                        <w:rPr>
                          <w:rFonts w:ascii="Lucida Sans" w:eastAsiaTheme="majorEastAsia" w:hAnsi="Lucida Sans" w:cstheme="majorBidi"/>
                          <w:sz w:val="20"/>
                          <w:szCs w:val="20"/>
                        </w:rPr>
                        <w:t>.</w:t>
                      </w:r>
                    </w:p>
                    <w:p w14:paraId="5EADE674" w14:textId="77777777" w:rsidR="005A0A6A" w:rsidRPr="007A08CC" w:rsidRDefault="005A0A6A" w:rsidP="006D2CDE">
                      <w:pPr>
                        <w:pStyle w:val="Heading2"/>
                        <w:rPr>
                          <w:rFonts w:ascii="Lucida Sans" w:hAnsi="Lucida Sans"/>
                          <w:b/>
                          <w:bCs/>
                          <w:color w:val="745E00"/>
                          <w:sz w:val="24"/>
                          <w:szCs w:val="24"/>
                        </w:rPr>
                      </w:pPr>
                      <w:r w:rsidRPr="007A08CC">
                        <w:rPr>
                          <w:rFonts w:ascii="Lucida Sans" w:hAnsi="Lucida Sans"/>
                          <w:b/>
                          <w:bCs/>
                          <w:color w:val="745E00"/>
                          <w:sz w:val="24"/>
                          <w:szCs w:val="24"/>
                        </w:rPr>
                        <w:t>Cursos y capacitaciones</w:t>
                      </w:r>
                    </w:p>
                    <w:p w14:paraId="506EE900" w14:textId="6075870B" w:rsidR="005A0A6A" w:rsidRPr="006D2CDE" w:rsidRDefault="005A0A6A" w:rsidP="005A0A6A">
                      <w:pPr>
                        <w:pStyle w:val="ListBullet"/>
                        <w:rPr>
                          <w:rFonts w:ascii="Lucida Sans" w:eastAsiaTheme="majorEastAsia" w:hAnsi="Lucida Sans" w:cstheme="majorBidi"/>
                          <w:sz w:val="20"/>
                          <w:szCs w:val="20"/>
                        </w:rPr>
                      </w:pPr>
                      <w:proofErr w:type="spellStart"/>
                      <w:r w:rsidRPr="006D2CDE">
                        <w:rPr>
                          <w:rFonts w:ascii="Lucida Sans" w:eastAsiaTheme="majorEastAsia" w:hAnsi="Lucida Sans" w:cstheme="majorBidi"/>
                          <w:sz w:val="20"/>
                          <w:szCs w:val="20"/>
                        </w:rPr>
                        <w:t>Testing</w:t>
                      </w:r>
                      <w:proofErr w:type="spellEnd"/>
                      <w:r w:rsidR="005F0065">
                        <w:rPr>
                          <w:rFonts w:ascii="Lucida Sans" w:eastAsiaTheme="majorEastAsia" w:hAnsi="Lucida Sans" w:cstheme="majorBidi"/>
                          <w:sz w:val="20"/>
                          <w:szCs w:val="20"/>
                        </w:rPr>
                        <w:t xml:space="preserve"> -</w:t>
                      </w:r>
                      <w:r w:rsidRPr="006D2CDE">
                        <w:rPr>
                          <w:rFonts w:ascii="Lucida Sans" w:eastAsiaTheme="majorEastAsia" w:hAnsi="Lucida Sans" w:cstheme="majorBidi"/>
                          <w:sz w:val="20"/>
                          <w:szCs w:val="20"/>
                        </w:rPr>
                        <w:t xml:space="preserve"> </w:t>
                      </w:r>
                      <w:r w:rsidR="005F0065">
                        <w:rPr>
                          <w:rFonts w:ascii="Lucida Sans" w:eastAsiaTheme="majorEastAsia" w:hAnsi="Lucida Sans" w:cstheme="majorBidi"/>
                          <w:sz w:val="20"/>
                          <w:szCs w:val="20"/>
                        </w:rPr>
                        <w:t>automatización de pruebas</w:t>
                      </w:r>
                      <w:r w:rsidRPr="006D2CDE">
                        <w:rPr>
                          <w:rFonts w:ascii="Lucida Sans" w:eastAsiaTheme="majorEastAsia" w:hAnsi="Lucida Sans" w:cstheme="majorBidi"/>
                          <w:sz w:val="20"/>
                          <w:szCs w:val="20"/>
                        </w:rPr>
                        <w:t xml:space="preserve">| </w:t>
                      </w:r>
                      <w:proofErr w:type="spellStart"/>
                      <w:r w:rsidRPr="006D2CDE">
                        <w:rPr>
                          <w:rFonts w:ascii="Lucida Sans" w:eastAsiaTheme="majorEastAsia" w:hAnsi="Lucida Sans" w:cstheme="majorBidi"/>
                          <w:sz w:val="20"/>
                          <w:szCs w:val="20"/>
                        </w:rPr>
                        <w:t>Hexacta</w:t>
                      </w:r>
                      <w:proofErr w:type="spellEnd"/>
                      <w:r w:rsidR="005F0065">
                        <w:rPr>
                          <w:rFonts w:ascii="Lucida Sans" w:eastAsiaTheme="majorEastAsia" w:hAnsi="Lucida Sans" w:cstheme="majorBidi"/>
                          <w:sz w:val="20"/>
                          <w:szCs w:val="20"/>
                        </w:rPr>
                        <w:t>.</w:t>
                      </w:r>
                      <w:r w:rsidRPr="006D2CDE">
                        <w:rPr>
                          <w:rFonts w:ascii="Lucida Sans" w:eastAsiaTheme="majorEastAsia" w:hAnsi="Lucida Sans" w:cstheme="majorBidi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D9A6DD1" w14:textId="77777777" w:rsidR="005A0A6A" w:rsidRPr="005F0065" w:rsidRDefault="005A0A6A" w:rsidP="005A0A6A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216" w:hanging="216"/>
                        <w:rPr>
                          <w:lang w:val="es-AR"/>
                        </w:rPr>
                      </w:pPr>
                    </w:p>
                    <w:p w14:paraId="3842AD4B" w14:textId="77777777" w:rsidR="005A0A6A" w:rsidRPr="005F0065" w:rsidRDefault="005A0A6A" w:rsidP="005A0A6A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hyperlink r:id="rId9" w:history="1">
        <w:r w:rsidR="00C04ACA" w:rsidRPr="007A08CC">
          <w:rPr>
            <w:rStyle w:val="Hyperlink"/>
            <w:color w:val="9900FF"/>
            <w:lang w:val="es-AR" w:bidi="es-ES"/>
          </w:rPr>
          <w:t>maximilianoguero@aol.com</w:t>
        </w:r>
      </w:hyperlink>
      <w:r w:rsidR="006C4762" w:rsidRPr="007A08CC">
        <w:rPr>
          <w:rStyle w:val="Hyperlink"/>
          <w:color w:val="9900FF"/>
          <w:u w:val="none"/>
          <w:lang w:val="es-AR" w:bidi="es-ES"/>
        </w:rPr>
        <w:t xml:space="preserve"> </w:t>
      </w:r>
      <w:r w:rsidR="005F0065" w:rsidRPr="007A08CC">
        <w:rPr>
          <w:noProof/>
          <w:color w:val="9900FF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105B9A" wp14:editId="593A4D45">
                <wp:simplePos x="0" y="0"/>
                <wp:positionH relativeFrom="margin">
                  <wp:align>right</wp:align>
                </wp:positionH>
                <wp:positionV relativeFrom="paragraph">
                  <wp:posOffset>3583305</wp:posOffset>
                </wp:positionV>
                <wp:extent cx="3000375" cy="221932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219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AF61F" w14:textId="34F148BF" w:rsidR="005A0A6A" w:rsidRPr="007A08CC" w:rsidRDefault="005A0A6A" w:rsidP="005A0A6A">
                            <w:pPr>
                              <w:pStyle w:val="Heading2"/>
                              <w:rPr>
                                <w:rFonts w:ascii="Lucida Sans" w:hAnsi="Lucida Sans"/>
                                <w:color w:val="auto"/>
                              </w:rPr>
                            </w:pPr>
                            <w:r w:rsidRPr="007A08CC">
                              <w:rPr>
                                <w:rFonts w:ascii="Lucida Sans" w:hAnsi="Lucida Sans"/>
                                <w:color w:val="auto"/>
                              </w:rPr>
                              <w:t>Ingles</w:t>
                            </w:r>
                          </w:p>
                          <w:p w14:paraId="4280EF3C" w14:textId="77777777" w:rsidR="005A0A6A" w:rsidRPr="008C5280" w:rsidRDefault="005A0A6A" w:rsidP="005A0A6A">
                            <w:pPr>
                              <w:pStyle w:val="ListBullet"/>
                              <w:rPr>
                                <w:rFonts w:ascii="Lucida Sans" w:eastAsiaTheme="majorEastAsia" w:hAnsi="Lucida Sans" w:cstheme="majorBidi"/>
                                <w:sz w:val="20"/>
                                <w:szCs w:val="20"/>
                              </w:rPr>
                            </w:pPr>
                            <w:r w:rsidRPr="008C5280">
                              <w:rPr>
                                <w:rFonts w:ascii="Lucida Sans" w:eastAsiaTheme="majorEastAsia" w:hAnsi="Lucida Sans" w:cstheme="majorBidi"/>
                                <w:sz w:val="20"/>
                                <w:szCs w:val="20"/>
                              </w:rPr>
                              <w:t>Curso de Lectura comprensiva en Ingles, y</w:t>
                            </w:r>
                          </w:p>
                          <w:p w14:paraId="6766A0E5" w14:textId="77777777" w:rsidR="005A0A6A" w:rsidRPr="008C5280" w:rsidRDefault="005A0A6A" w:rsidP="005A0A6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216"/>
                              <w:rPr>
                                <w:rFonts w:ascii="Lucida Sans" w:eastAsiaTheme="majorEastAsia" w:hAnsi="Lucida Sans" w:cstheme="majorBidi"/>
                                <w:sz w:val="20"/>
                                <w:szCs w:val="20"/>
                              </w:rPr>
                            </w:pPr>
                            <w:r w:rsidRPr="008C5280">
                              <w:rPr>
                                <w:rFonts w:ascii="Lucida Sans" w:eastAsiaTheme="majorEastAsia" w:hAnsi="Lucida Sans" w:cstheme="majorBidi"/>
                                <w:sz w:val="20"/>
                                <w:szCs w:val="20"/>
                              </w:rPr>
                              <w:t>Curso de Inglés como lengua Extranjera | UNS | NIVEL III</w:t>
                            </w:r>
                          </w:p>
                          <w:p w14:paraId="673751B2" w14:textId="77777777" w:rsidR="005A0A6A" w:rsidRPr="008C5280" w:rsidRDefault="005A0A6A" w:rsidP="005A0A6A">
                            <w:pPr>
                              <w:pStyle w:val="ListBullet"/>
                              <w:rPr>
                                <w:rFonts w:ascii="Lucida Sans" w:eastAsiaTheme="majorEastAsia" w:hAnsi="Lucida Sans" w:cstheme="majorBidi"/>
                                <w:sz w:val="20"/>
                                <w:szCs w:val="20"/>
                              </w:rPr>
                            </w:pPr>
                            <w:r w:rsidRPr="008C5280">
                              <w:rPr>
                                <w:rFonts w:ascii="Lucida Sans" w:eastAsiaTheme="majorEastAsia" w:hAnsi="Lucida Sans" w:cstheme="majorBidi"/>
                                <w:sz w:val="20"/>
                                <w:szCs w:val="20"/>
                              </w:rPr>
                              <w:t xml:space="preserve">6th Seniors | Instituto de Ingles Canterbury | NIVEL </w:t>
                            </w:r>
                            <w:proofErr w:type="spellStart"/>
                            <w:r w:rsidRPr="008C5280">
                              <w:rPr>
                                <w:rFonts w:ascii="Lucida Sans" w:eastAsiaTheme="majorEastAsia" w:hAnsi="Lucida Sans" w:cstheme="majorBidi"/>
                                <w:sz w:val="20"/>
                                <w:szCs w:val="20"/>
                              </w:rPr>
                              <w:t>Upper-Intermediate</w:t>
                            </w:r>
                            <w:proofErr w:type="spellEnd"/>
                          </w:p>
                          <w:p w14:paraId="1DDDCE88" w14:textId="14239AAB" w:rsidR="005A0A6A" w:rsidRPr="008C5280" w:rsidRDefault="005A0A6A" w:rsidP="005A0A6A">
                            <w:pPr>
                              <w:pStyle w:val="ListBullet"/>
                              <w:rPr>
                                <w:rFonts w:ascii="Lucida Sans" w:eastAsiaTheme="majorEastAsia" w:hAnsi="Lucida Sans" w:cstheme="majorBidi"/>
                                <w:sz w:val="20"/>
                                <w:szCs w:val="20"/>
                              </w:rPr>
                            </w:pPr>
                            <w:r w:rsidRPr="008C5280">
                              <w:rPr>
                                <w:rFonts w:ascii="Lucida Sans" w:eastAsiaTheme="majorEastAsia" w:hAnsi="Lucida Sans" w:cstheme="majorBidi"/>
                                <w:sz w:val="20"/>
                                <w:szCs w:val="20"/>
                              </w:rPr>
                              <w:t xml:space="preserve">Formación básica en Ingles | Instituto Superior FDN3 </w:t>
                            </w:r>
                            <w:proofErr w:type="spellStart"/>
                            <w:r w:rsidRPr="008C5280">
                              <w:rPr>
                                <w:rFonts w:ascii="Lucida Sans" w:eastAsiaTheme="majorEastAsia" w:hAnsi="Lucida Sans" w:cstheme="majorBidi"/>
                                <w:sz w:val="20"/>
                                <w:szCs w:val="20"/>
                              </w:rPr>
                              <w:t>DrJ</w:t>
                            </w:r>
                            <w:proofErr w:type="spellEnd"/>
                            <w:r w:rsidRPr="008C5280">
                              <w:rPr>
                                <w:rFonts w:ascii="Lucida Sans" w:eastAsiaTheme="majorEastAsia" w:hAnsi="Lucida Sans" w:cstheme="majorBidi"/>
                                <w:sz w:val="20"/>
                                <w:szCs w:val="20"/>
                              </w:rPr>
                              <w:t xml:space="preserve"> Avanza</w:t>
                            </w:r>
                          </w:p>
                          <w:p w14:paraId="6148F239" w14:textId="77777777" w:rsidR="005A0A6A" w:rsidRPr="005A0A6A" w:rsidRDefault="005A0A6A" w:rsidP="005A0A6A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05B9A" id="_x0000_s1028" type="#_x0000_t202" style="position:absolute;margin-left:185.05pt;margin-top:282.15pt;width:236.25pt;height:174.7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" strokecolor="white [3212]">
                <v:textbox>
                  <w:txbxContent>
                    <w:p w14:paraId="7FBAF61F" w14:textId="34F148BF" w:rsidR="005A0A6A" w:rsidRPr="007A08CC" w:rsidRDefault="005A0A6A" w:rsidP="005A0A6A">
                      <w:pPr>
                        <w:pStyle w:val="Heading2"/>
                        <w:rPr>
                          <w:rFonts w:ascii="Lucida Sans" w:hAnsi="Lucida Sans"/>
                          <w:color w:val="auto"/>
                        </w:rPr>
                      </w:pPr>
                      <w:r w:rsidRPr="007A08CC">
                        <w:rPr>
                          <w:rFonts w:ascii="Lucida Sans" w:hAnsi="Lucida Sans"/>
                          <w:color w:val="auto"/>
                        </w:rPr>
                        <w:t>Ingles</w:t>
                      </w:r>
                    </w:p>
                    <w:p w14:paraId="4280EF3C" w14:textId="77777777" w:rsidR="005A0A6A" w:rsidRPr="008C5280" w:rsidRDefault="005A0A6A" w:rsidP="005A0A6A">
                      <w:pPr>
                        <w:pStyle w:val="ListBullet"/>
                        <w:rPr>
                          <w:rFonts w:ascii="Lucida Sans" w:eastAsiaTheme="majorEastAsia" w:hAnsi="Lucida Sans" w:cstheme="majorBidi"/>
                          <w:sz w:val="20"/>
                          <w:szCs w:val="20"/>
                        </w:rPr>
                      </w:pPr>
                      <w:r w:rsidRPr="008C5280">
                        <w:rPr>
                          <w:rFonts w:ascii="Lucida Sans" w:eastAsiaTheme="majorEastAsia" w:hAnsi="Lucida Sans" w:cstheme="majorBidi"/>
                          <w:sz w:val="20"/>
                          <w:szCs w:val="20"/>
                        </w:rPr>
                        <w:t>Curso de Lectura comprensiva en Ingles, y</w:t>
                      </w:r>
                    </w:p>
                    <w:p w14:paraId="6766A0E5" w14:textId="77777777" w:rsidR="005A0A6A" w:rsidRPr="008C5280" w:rsidRDefault="005A0A6A" w:rsidP="005A0A6A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216"/>
                        <w:rPr>
                          <w:rFonts w:ascii="Lucida Sans" w:eastAsiaTheme="majorEastAsia" w:hAnsi="Lucida Sans" w:cstheme="majorBidi"/>
                          <w:sz w:val="20"/>
                          <w:szCs w:val="20"/>
                        </w:rPr>
                      </w:pPr>
                      <w:r w:rsidRPr="008C5280">
                        <w:rPr>
                          <w:rFonts w:ascii="Lucida Sans" w:eastAsiaTheme="majorEastAsia" w:hAnsi="Lucida Sans" w:cstheme="majorBidi"/>
                          <w:sz w:val="20"/>
                          <w:szCs w:val="20"/>
                        </w:rPr>
                        <w:t>Curso de Inglés como lengua Extranjera | UNS | NIVEL III</w:t>
                      </w:r>
                    </w:p>
                    <w:p w14:paraId="673751B2" w14:textId="77777777" w:rsidR="005A0A6A" w:rsidRPr="008C5280" w:rsidRDefault="005A0A6A" w:rsidP="005A0A6A">
                      <w:pPr>
                        <w:pStyle w:val="ListBullet"/>
                        <w:rPr>
                          <w:rFonts w:ascii="Lucida Sans" w:eastAsiaTheme="majorEastAsia" w:hAnsi="Lucida Sans" w:cstheme="majorBidi"/>
                          <w:sz w:val="20"/>
                          <w:szCs w:val="20"/>
                        </w:rPr>
                      </w:pPr>
                      <w:r w:rsidRPr="008C5280">
                        <w:rPr>
                          <w:rFonts w:ascii="Lucida Sans" w:eastAsiaTheme="majorEastAsia" w:hAnsi="Lucida Sans" w:cstheme="majorBidi"/>
                          <w:sz w:val="20"/>
                          <w:szCs w:val="20"/>
                        </w:rPr>
                        <w:t xml:space="preserve">6th Seniors | Instituto de Ingles Canterbury | NIVEL </w:t>
                      </w:r>
                      <w:proofErr w:type="spellStart"/>
                      <w:r w:rsidRPr="008C5280">
                        <w:rPr>
                          <w:rFonts w:ascii="Lucida Sans" w:eastAsiaTheme="majorEastAsia" w:hAnsi="Lucida Sans" w:cstheme="majorBidi"/>
                          <w:sz w:val="20"/>
                          <w:szCs w:val="20"/>
                        </w:rPr>
                        <w:t>Upper-Intermediate</w:t>
                      </w:r>
                      <w:proofErr w:type="spellEnd"/>
                    </w:p>
                    <w:p w14:paraId="1DDDCE88" w14:textId="14239AAB" w:rsidR="005A0A6A" w:rsidRPr="008C5280" w:rsidRDefault="005A0A6A" w:rsidP="005A0A6A">
                      <w:pPr>
                        <w:pStyle w:val="ListBullet"/>
                        <w:rPr>
                          <w:rFonts w:ascii="Lucida Sans" w:eastAsiaTheme="majorEastAsia" w:hAnsi="Lucida Sans" w:cstheme="majorBidi"/>
                          <w:sz w:val="20"/>
                          <w:szCs w:val="20"/>
                        </w:rPr>
                      </w:pPr>
                      <w:r w:rsidRPr="008C5280">
                        <w:rPr>
                          <w:rFonts w:ascii="Lucida Sans" w:eastAsiaTheme="majorEastAsia" w:hAnsi="Lucida Sans" w:cstheme="majorBidi"/>
                          <w:sz w:val="20"/>
                          <w:szCs w:val="20"/>
                        </w:rPr>
                        <w:t xml:space="preserve">Formación básica en Ingles | Instituto Superior FDN3 </w:t>
                      </w:r>
                      <w:proofErr w:type="spellStart"/>
                      <w:r w:rsidRPr="008C5280">
                        <w:rPr>
                          <w:rFonts w:ascii="Lucida Sans" w:eastAsiaTheme="majorEastAsia" w:hAnsi="Lucida Sans" w:cstheme="majorBidi"/>
                          <w:sz w:val="20"/>
                          <w:szCs w:val="20"/>
                        </w:rPr>
                        <w:t>DrJ</w:t>
                      </w:r>
                      <w:proofErr w:type="spellEnd"/>
                      <w:r w:rsidRPr="008C5280">
                        <w:rPr>
                          <w:rFonts w:ascii="Lucida Sans" w:eastAsiaTheme="majorEastAsia" w:hAnsi="Lucida Sans" w:cstheme="majorBidi"/>
                          <w:sz w:val="20"/>
                          <w:szCs w:val="20"/>
                        </w:rPr>
                        <w:t xml:space="preserve"> Avanza</w:t>
                      </w:r>
                    </w:p>
                    <w:p w14:paraId="6148F239" w14:textId="77777777" w:rsidR="005A0A6A" w:rsidRPr="005A0A6A" w:rsidRDefault="005A0A6A" w:rsidP="005A0A6A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0065" w:rsidRPr="007A08CC">
        <w:rPr>
          <w:noProof/>
          <w:color w:val="9900FF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E09CE81" wp14:editId="247E7E40">
                <wp:simplePos x="0" y="0"/>
                <wp:positionH relativeFrom="margin">
                  <wp:align>left</wp:align>
                </wp:positionH>
                <wp:positionV relativeFrom="paragraph">
                  <wp:posOffset>3435985</wp:posOffset>
                </wp:positionV>
                <wp:extent cx="3048000" cy="222885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22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E8698" w14:textId="666D0176" w:rsidR="00097D60" w:rsidRPr="007A08CC" w:rsidRDefault="004C64A0" w:rsidP="00097D60">
                            <w:pPr>
                              <w:pStyle w:val="Heading1"/>
                              <w:rPr>
                                <w:rFonts w:ascii="Lucida Sans" w:hAnsi="Lucida Sans"/>
                                <w:color w:val="auto"/>
                                <w:sz w:val="32"/>
                                <w:szCs w:val="32"/>
                                <w:lang w:bidi="es-ES"/>
                              </w:rPr>
                            </w:pPr>
                            <w:r w:rsidRPr="007A08CC">
                              <w:rPr>
                                <w:rFonts w:ascii="Lucida Sans" w:hAnsi="Lucida Sans"/>
                                <w:color w:val="auto"/>
                                <w:sz w:val="32"/>
                                <w:szCs w:val="32"/>
                                <w:lang w:bidi="es-ES"/>
                              </w:rPr>
                              <w:t>Conocimiento</w:t>
                            </w:r>
                          </w:p>
                          <w:p w14:paraId="1992D3A5" w14:textId="21E83BA7" w:rsidR="00097D60" w:rsidRPr="007A08CC" w:rsidRDefault="008C5280" w:rsidP="00097D60">
                            <w:pPr>
                              <w:pStyle w:val="Heading2"/>
                              <w:rPr>
                                <w:rFonts w:ascii="Lucida Sans" w:hAnsi="Lucida Sans"/>
                                <w:b/>
                                <w:bCs/>
                                <w:color w:val="745E00"/>
                                <w:sz w:val="24"/>
                                <w:szCs w:val="24"/>
                              </w:rPr>
                            </w:pPr>
                            <w:bookmarkStart w:id="1" w:name="_Hlk519765857"/>
                            <w:r w:rsidRPr="007A08CC">
                              <w:rPr>
                                <w:rFonts w:ascii="Lucida Sans" w:hAnsi="Lucida Sans"/>
                                <w:b/>
                                <w:bCs/>
                                <w:color w:val="745E00"/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  <w:p w14:paraId="4725E28B" w14:textId="382997FA" w:rsidR="005F0065" w:rsidRPr="007A08CC" w:rsidRDefault="005F0065" w:rsidP="005F0065">
                            <w:pPr>
                              <w:pStyle w:val="Heading2"/>
                              <w:rPr>
                                <w:rFonts w:ascii="Lucida Sans" w:hAnsi="Lucida Sans"/>
                                <w:b/>
                                <w:bCs/>
                                <w:color w:val="745E00"/>
                                <w:sz w:val="24"/>
                                <w:szCs w:val="24"/>
                              </w:rPr>
                            </w:pPr>
                            <w:r w:rsidRPr="007A08CC">
                              <w:rPr>
                                <w:rFonts w:ascii="Lucida Sans" w:hAnsi="Lucida Sans"/>
                                <w:b/>
                                <w:bCs/>
                                <w:color w:val="745E00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  <w:bookmarkEnd w:id="1"/>
                          <w:p w14:paraId="6C3FE68F" w14:textId="49132BC0" w:rsidR="00097D60" w:rsidRPr="007A08CC" w:rsidRDefault="00CD3D72" w:rsidP="00097D60">
                            <w:pPr>
                              <w:pStyle w:val="Heading2"/>
                              <w:rPr>
                                <w:rFonts w:ascii="Lucida Sans" w:hAnsi="Lucida Sans"/>
                                <w:b/>
                                <w:bCs/>
                                <w:color w:val="745E00"/>
                                <w:sz w:val="24"/>
                                <w:szCs w:val="24"/>
                              </w:rPr>
                            </w:pPr>
                            <w:r w:rsidRPr="007A08CC">
                              <w:rPr>
                                <w:rFonts w:ascii="Lucida Sans" w:hAnsi="Lucida Sans"/>
                                <w:b/>
                                <w:bCs/>
                                <w:color w:val="745E00"/>
                                <w:sz w:val="24"/>
                                <w:szCs w:val="24"/>
                              </w:rPr>
                              <w:t>V</w:t>
                            </w:r>
                            <w:r w:rsidR="00097D60" w:rsidRPr="007A08CC">
                              <w:rPr>
                                <w:rFonts w:ascii="Lucida Sans" w:hAnsi="Lucida Sans"/>
                                <w:b/>
                                <w:bCs/>
                                <w:color w:val="745E00"/>
                                <w:sz w:val="24"/>
                                <w:szCs w:val="24"/>
                              </w:rPr>
                              <w:t xml:space="preserve">isual </w:t>
                            </w:r>
                            <w:proofErr w:type="spellStart"/>
                            <w:r w:rsidR="00097D60" w:rsidRPr="007A08CC">
                              <w:rPr>
                                <w:rFonts w:ascii="Lucida Sans" w:hAnsi="Lucida Sans"/>
                                <w:b/>
                                <w:bCs/>
                                <w:color w:val="745E00"/>
                                <w:sz w:val="24"/>
                                <w:szCs w:val="24"/>
                              </w:rPr>
                              <w:t>basic</w:t>
                            </w:r>
                            <w:proofErr w:type="spellEnd"/>
                            <w:r w:rsidR="00097D60" w:rsidRPr="007A08CC">
                              <w:rPr>
                                <w:rFonts w:ascii="Lucida Sans" w:hAnsi="Lucida Sans"/>
                                <w:b/>
                                <w:bCs/>
                                <w:color w:val="745E00"/>
                                <w:sz w:val="24"/>
                                <w:szCs w:val="24"/>
                              </w:rPr>
                              <w:t xml:space="preserve"> 6 – </w:t>
                            </w:r>
                            <w:r w:rsidRPr="007A08CC">
                              <w:rPr>
                                <w:rFonts w:ascii="Lucida Sans" w:hAnsi="Lucida Sans"/>
                                <w:b/>
                                <w:bCs/>
                                <w:color w:val="745E00"/>
                                <w:sz w:val="24"/>
                                <w:szCs w:val="24"/>
                              </w:rPr>
                              <w:t>V</w:t>
                            </w:r>
                            <w:r w:rsidR="00097D60" w:rsidRPr="007A08CC">
                              <w:rPr>
                                <w:rFonts w:ascii="Lucida Sans" w:hAnsi="Lucida Sans"/>
                                <w:b/>
                                <w:bCs/>
                                <w:color w:val="745E00"/>
                                <w:sz w:val="24"/>
                                <w:szCs w:val="24"/>
                              </w:rPr>
                              <w:t>isual .net</w:t>
                            </w:r>
                          </w:p>
                          <w:p w14:paraId="55DCCD31" w14:textId="19FB9DB5" w:rsidR="00097D60" w:rsidRPr="007A08CC" w:rsidRDefault="00097D60" w:rsidP="00097D60">
                            <w:pPr>
                              <w:pStyle w:val="Heading2"/>
                              <w:rPr>
                                <w:rFonts w:ascii="Lucida Sans" w:hAnsi="Lucida Sans"/>
                                <w:b/>
                                <w:bCs/>
                                <w:color w:val="745E0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7A08CC">
                              <w:rPr>
                                <w:rFonts w:ascii="Lucida Sans" w:hAnsi="Lucida Sans"/>
                                <w:b/>
                                <w:bCs/>
                                <w:color w:val="745E00"/>
                                <w:sz w:val="24"/>
                                <w:szCs w:val="24"/>
                                <w:lang w:val="en-GB"/>
                              </w:rPr>
                              <w:t>Microsoft Project</w:t>
                            </w:r>
                          </w:p>
                          <w:p w14:paraId="318130A3" w14:textId="78E7797E" w:rsidR="00097D60" w:rsidRPr="007A08CC" w:rsidRDefault="00097D60" w:rsidP="00CD3D72">
                            <w:pPr>
                              <w:pStyle w:val="Heading2"/>
                              <w:rPr>
                                <w:rFonts w:ascii="Lucida Sans" w:hAnsi="Lucida Sans"/>
                                <w:b/>
                                <w:bCs/>
                                <w:color w:val="745E0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7A08CC">
                              <w:rPr>
                                <w:rFonts w:ascii="Lucida Sans" w:hAnsi="Lucida Sans"/>
                                <w:b/>
                                <w:bCs/>
                                <w:color w:val="745E00"/>
                                <w:sz w:val="24"/>
                                <w:szCs w:val="24"/>
                                <w:lang w:val="en-GB"/>
                              </w:rPr>
                              <w:t>Git Hub Desktop</w:t>
                            </w:r>
                          </w:p>
                          <w:p w14:paraId="371E15EC" w14:textId="1DB50B99" w:rsidR="00097D60" w:rsidRPr="007A08CC" w:rsidRDefault="00097D60" w:rsidP="00CD3D72">
                            <w:pPr>
                              <w:pStyle w:val="Heading2"/>
                              <w:rPr>
                                <w:rFonts w:ascii="Lucida Sans" w:hAnsi="Lucida Sans"/>
                                <w:b/>
                                <w:bCs/>
                                <w:color w:val="745E0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7A08CC">
                              <w:rPr>
                                <w:rFonts w:ascii="Lucida Sans" w:hAnsi="Lucida Sans"/>
                                <w:b/>
                                <w:bCs/>
                                <w:color w:val="745E00"/>
                                <w:sz w:val="24"/>
                                <w:szCs w:val="24"/>
                                <w:lang w:val="en-GB"/>
                              </w:rPr>
                              <w:t xml:space="preserve">BD </w:t>
                            </w:r>
                            <w:proofErr w:type="spellStart"/>
                            <w:r w:rsidRPr="007A08CC">
                              <w:rPr>
                                <w:rFonts w:ascii="Lucida Sans" w:hAnsi="Lucida Sans"/>
                                <w:b/>
                                <w:bCs/>
                                <w:color w:val="745E00"/>
                                <w:sz w:val="24"/>
                                <w:szCs w:val="24"/>
                                <w:lang w:val="en-GB"/>
                              </w:rPr>
                              <w:t>Sql</w:t>
                            </w:r>
                            <w:proofErr w:type="spellEnd"/>
                          </w:p>
                          <w:p w14:paraId="2BFF0919" w14:textId="28FFE747" w:rsidR="005A0A6A" w:rsidRPr="007A08CC" w:rsidRDefault="00097D60" w:rsidP="005C20B4">
                            <w:pPr>
                              <w:pStyle w:val="Heading2"/>
                              <w:spacing w:before="0"/>
                              <w:rPr>
                                <w:b/>
                                <w:bCs/>
                                <w:color w:val="745E00"/>
                                <w:lang w:val="en-GB"/>
                              </w:rPr>
                            </w:pPr>
                            <w:r w:rsidRPr="007A08CC">
                              <w:rPr>
                                <w:rFonts w:ascii="Lucida Sans" w:hAnsi="Lucida Sans"/>
                                <w:b/>
                                <w:bCs/>
                                <w:color w:val="745E00"/>
                                <w:sz w:val="24"/>
                                <w:szCs w:val="24"/>
                                <w:lang w:val="en-GB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9CE81" id="_x0000_s1029" type="#_x0000_t202" style="position:absolute;margin-left:0;margin-top:270.55pt;width:240pt;height:175.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" strokecolor="white [3212]">
                <v:textbox>
                  <w:txbxContent>
                    <w:p w14:paraId="563E8698" w14:textId="666D0176" w:rsidR="00097D60" w:rsidRPr="007A08CC" w:rsidRDefault="004C64A0" w:rsidP="00097D60">
                      <w:pPr>
                        <w:pStyle w:val="Heading1"/>
                        <w:rPr>
                          <w:rFonts w:ascii="Lucida Sans" w:hAnsi="Lucida Sans"/>
                          <w:color w:val="auto"/>
                          <w:sz w:val="32"/>
                          <w:szCs w:val="32"/>
                          <w:lang w:bidi="es-ES"/>
                        </w:rPr>
                      </w:pPr>
                      <w:r w:rsidRPr="007A08CC">
                        <w:rPr>
                          <w:rFonts w:ascii="Lucida Sans" w:hAnsi="Lucida Sans"/>
                          <w:color w:val="auto"/>
                          <w:sz w:val="32"/>
                          <w:szCs w:val="32"/>
                          <w:lang w:bidi="es-ES"/>
                        </w:rPr>
                        <w:t>Conocimiento</w:t>
                      </w:r>
                    </w:p>
                    <w:p w14:paraId="1992D3A5" w14:textId="21E83BA7" w:rsidR="00097D60" w:rsidRPr="007A08CC" w:rsidRDefault="008C5280" w:rsidP="00097D60">
                      <w:pPr>
                        <w:pStyle w:val="Heading2"/>
                        <w:rPr>
                          <w:rFonts w:ascii="Lucida Sans" w:hAnsi="Lucida Sans"/>
                          <w:b/>
                          <w:bCs/>
                          <w:color w:val="745E00"/>
                          <w:sz w:val="24"/>
                          <w:szCs w:val="24"/>
                        </w:rPr>
                      </w:pPr>
                      <w:bookmarkStart w:id="2" w:name="_Hlk519765857"/>
                      <w:r w:rsidRPr="007A08CC">
                        <w:rPr>
                          <w:rFonts w:ascii="Lucida Sans" w:hAnsi="Lucida Sans"/>
                          <w:b/>
                          <w:bCs/>
                          <w:color w:val="745E00"/>
                          <w:sz w:val="24"/>
                          <w:szCs w:val="24"/>
                        </w:rPr>
                        <w:t>Java</w:t>
                      </w:r>
                    </w:p>
                    <w:p w14:paraId="4725E28B" w14:textId="382997FA" w:rsidR="005F0065" w:rsidRPr="007A08CC" w:rsidRDefault="005F0065" w:rsidP="005F0065">
                      <w:pPr>
                        <w:pStyle w:val="Heading2"/>
                        <w:rPr>
                          <w:rFonts w:ascii="Lucida Sans" w:hAnsi="Lucida Sans"/>
                          <w:b/>
                          <w:bCs/>
                          <w:color w:val="745E00"/>
                          <w:sz w:val="24"/>
                          <w:szCs w:val="24"/>
                        </w:rPr>
                      </w:pPr>
                      <w:r w:rsidRPr="007A08CC">
                        <w:rPr>
                          <w:rFonts w:ascii="Lucida Sans" w:hAnsi="Lucida Sans"/>
                          <w:b/>
                          <w:bCs/>
                          <w:color w:val="745E00"/>
                          <w:sz w:val="24"/>
                          <w:szCs w:val="24"/>
                        </w:rPr>
                        <w:t>C</w:t>
                      </w:r>
                    </w:p>
                    <w:bookmarkEnd w:id="2"/>
                    <w:p w14:paraId="6C3FE68F" w14:textId="49132BC0" w:rsidR="00097D60" w:rsidRPr="007A08CC" w:rsidRDefault="00CD3D72" w:rsidP="00097D60">
                      <w:pPr>
                        <w:pStyle w:val="Heading2"/>
                        <w:rPr>
                          <w:rFonts w:ascii="Lucida Sans" w:hAnsi="Lucida Sans"/>
                          <w:b/>
                          <w:bCs/>
                          <w:color w:val="745E00"/>
                          <w:sz w:val="24"/>
                          <w:szCs w:val="24"/>
                        </w:rPr>
                      </w:pPr>
                      <w:r w:rsidRPr="007A08CC">
                        <w:rPr>
                          <w:rFonts w:ascii="Lucida Sans" w:hAnsi="Lucida Sans"/>
                          <w:b/>
                          <w:bCs/>
                          <w:color w:val="745E00"/>
                          <w:sz w:val="24"/>
                          <w:szCs w:val="24"/>
                        </w:rPr>
                        <w:t>V</w:t>
                      </w:r>
                      <w:r w:rsidR="00097D60" w:rsidRPr="007A08CC">
                        <w:rPr>
                          <w:rFonts w:ascii="Lucida Sans" w:hAnsi="Lucida Sans"/>
                          <w:b/>
                          <w:bCs/>
                          <w:color w:val="745E00"/>
                          <w:sz w:val="24"/>
                          <w:szCs w:val="24"/>
                        </w:rPr>
                        <w:t xml:space="preserve">isual </w:t>
                      </w:r>
                      <w:proofErr w:type="spellStart"/>
                      <w:r w:rsidR="00097D60" w:rsidRPr="007A08CC">
                        <w:rPr>
                          <w:rFonts w:ascii="Lucida Sans" w:hAnsi="Lucida Sans"/>
                          <w:b/>
                          <w:bCs/>
                          <w:color w:val="745E00"/>
                          <w:sz w:val="24"/>
                          <w:szCs w:val="24"/>
                        </w:rPr>
                        <w:t>basic</w:t>
                      </w:r>
                      <w:proofErr w:type="spellEnd"/>
                      <w:r w:rsidR="00097D60" w:rsidRPr="007A08CC">
                        <w:rPr>
                          <w:rFonts w:ascii="Lucida Sans" w:hAnsi="Lucida Sans"/>
                          <w:b/>
                          <w:bCs/>
                          <w:color w:val="745E00"/>
                          <w:sz w:val="24"/>
                          <w:szCs w:val="24"/>
                        </w:rPr>
                        <w:t xml:space="preserve"> 6 – </w:t>
                      </w:r>
                      <w:r w:rsidRPr="007A08CC">
                        <w:rPr>
                          <w:rFonts w:ascii="Lucida Sans" w:hAnsi="Lucida Sans"/>
                          <w:b/>
                          <w:bCs/>
                          <w:color w:val="745E00"/>
                          <w:sz w:val="24"/>
                          <w:szCs w:val="24"/>
                        </w:rPr>
                        <w:t>V</w:t>
                      </w:r>
                      <w:r w:rsidR="00097D60" w:rsidRPr="007A08CC">
                        <w:rPr>
                          <w:rFonts w:ascii="Lucida Sans" w:hAnsi="Lucida Sans"/>
                          <w:b/>
                          <w:bCs/>
                          <w:color w:val="745E00"/>
                          <w:sz w:val="24"/>
                          <w:szCs w:val="24"/>
                        </w:rPr>
                        <w:t>isual .net</w:t>
                      </w:r>
                    </w:p>
                    <w:p w14:paraId="55DCCD31" w14:textId="19FB9DB5" w:rsidR="00097D60" w:rsidRPr="007A08CC" w:rsidRDefault="00097D60" w:rsidP="00097D60">
                      <w:pPr>
                        <w:pStyle w:val="Heading2"/>
                        <w:rPr>
                          <w:rFonts w:ascii="Lucida Sans" w:hAnsi="Lucida Sans"/>
                          <w:b/>
                          <w:bCs/>
                          <w:color w:val="745E00"/>
                          <w:sz w:val="24"/>
                          <w:szCs w:val="24"/>
                          <w:lang w:val="en-GB"/>
                        </w:rPr>
                      </w:pPr>
                      <w:r w:rsidRPr="007A08CC">
                        <w:rPr>
                          <w:rFonts w:ascii="Lucida Sans" w:hAnsi="Lucida Sans"/>
                          <w:b/>
                          <w:bCs/>
                          <w:color w:val="745E00"/>
                          <w:sz w:val="24"/>
                          <w:szCs w:val="24"/>
                          <w:lang w:val="en-GB"/>
                        </w:rPr>
                        <w:t>Microsoft Project</w:t>
                      </w:r>
                    </w:p>
                    <w:p w14:paraId="318130A3" w14:textId="78E7797E" w:rsidR="00097D60" w:rsidRPr="007A08CC" w:rsidRDefault="00097D60" w:rsidP="00CD3D72">
                      <w:pPr>
                        <w:pStyle w:val="Heading2"/>
                        <w:rPr>
                          <w:rFonts w:ascii="Lucida Sans" w:hAnsi="Lucida Sans"/>
                          <w:b/>
                          <w:bCs/>
                          <w:color w:val="745E00"/>
                          <w:sz w:val="24"/>
                          <w:szCs w:val="24"/>
                          <w:lang w:val="en-GB"/>
                        </w:rPr>
                      </w:pPr>
                      <w:r w:rsidRPr="007A08CC">
                        <w:rPr>
                          <w:rFonts w:ascii="Lucida Sans" w:hAnsi="Lucida Sans"/>
                          <w:b/>
                          <w:bCs/>
                          <w:color w:val="745E00"/>
                          <w:sz w:val="24"/>
                          <w:szCs w:val="24"/>
                          <w:lang w:val="en-GB"/>
                        </w:rPr>
                        <w:t>Git Hub Desktop</w:t>
                      </w:r>
                    </w:p>
                    <w:p w14:paraId="371E15EC" w14:textId="1DB50B99" w:rsidR="00097D60" w:rsidRPr="007A08CC" w:rsidRDefault="00097D60" w:rsidP="00CD3D72">
                      <w:pPr>
                        <w:pStyle w:val="Heading2"/>
                        <w:rPr>
                          <w:rFonts w:ascii="Lucida Sans" w:hAnsi="Lucida Sans"/>
                          <w:b/>
                          <w:bCs/>
                          <w:color w:val="745E00"/>
                          <w:sz w:val="24"/>
                          <w:szCs w:val="24"/>
                          <w:lang w:val="en-GB"/>
                        </w:rPr>
                      </w:pPr>
                      <w:r w:rsidRPr="007A08CC">
                        <w:rPr>
                          <w:rFonts w:ascii="Lucida Sans" w:hAnsi="Lucida Sans"/>
                          <w:b/>
                          <w:bCs/>
                          <w:color w:val="745E00"/>
                          <w:sz w:val="24"/>
                          <w:szCs w:val="24"/>
                          <w:lang w:val="en-GB"/>
                        </w:rPr>
                        <w:t xml:space="preserve">BD </w:t>
                      </w:r>
                      <w:proofErr w:type="spellStart"/>
                      <w:r w:rsidRPr="007A08CC">
                        <w:rPr>
                          <w:rFonts w:ascii="Lucida Sans" w:hAnsi="Lucida Sans"/>
                          <w:b/>
                          <w:bCs/>
                          <w:color w:val="745E00"/>
                          <w:sz w:val="24"/>
                          <w:szCs w:val="24"/>
                          <w:lang w:val="en-GB"/>
                        </w:rPr>
                        <w:t>Sql</w:t>
                      </w:r>
                      <w:proofErr w:type="spellEnd"/>
                    </w:p>
                    <w:p w14:paraId="2BFF0919" w14:textId="28FFE747" w:rsidR="005A0A6A" w:rsidRPr="007A08CC" w:rsidRDefault="00097D60" w:rsidP="005C20B4">
                      <w:pPr>
                        <w:pStyle w:val="Heading2"/>
                        <w:spacing w:before="0"/>
                        <w:rPr>
                          <w:b/>
                          <w:bCs/>
                          <w:color w:val="745E00"/>
                          <w:lang w:val="en-GB"/>
                        </w:rPr>
                      </w:pPr>
                      <w:r w:rsidRPr="007A08CC">
                        <w:rPr>
                          <w:rFonts w:ascii="Lucida Sans" w:hAnsi="Lucida Sans"/>
                          <w:b/>
                          <w:bCs/>
                          <w:color w:val="745E00"/>
                          <w:sz w:val="24"/>
                          <w:szCs w:val="24"/>
                          <w:lang w:val="en-GB"/>
                        </w:rPr>
                        <w:t>HTML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1749E" w:rsidRPr="007A08CC" w:rsidSect="00A2126C">
      <w:headerReference w:type="even" r:id="rId10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B917B" w14:textId="77777777" w:rsidR="0075267F" w:rsidRDefault="0075267F">
      <w:pPr>
        <w:spacing w:after="0"/>
      </w:pPr>
      <w:r>
        <w:separator/>
      </w:r>
    </w:p>
  </w:endnote>
  <w:endnote w:type="continuationSeparator" w:id="0">
    <w:p w14:paraId="5D417958" w14:textId="77777777" w:rsidR="0075267F" w:rsidRDefault="007526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B9A795" w14:textId="77777777" w:rsidR="0075267F" w:rsidRDefault="0075267F">
      <w:pPr>
        <w:spacing w:after="0"/>
      </w:pPr>
      <w:r>
        <w:separator/>
      </w:r>
    </w:p>
  </w:footnote>
  <w:footnote w:type="continuationSeparator" w:id="0">
    <w:p w14:paraId="19C86108" w14:textId="77777777" w:rsidR="0075267F" w:rsidRDefault="0075267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8BF8B" w14:textId="55F6ECAD" w:rsidR="00A2126C" w:rsidRDefault="00A2126C" w:rsidP="00500AE1">
    <w:pPr>
      <w:pStyle w:val="Header"/>
      <w:pBdr>
        <w:bottom w:val="single" w:sz="4" w:space="1" w:color="E48312" w:themeColor="accent1"/>
      </w:pBdr>
      <w:jc w:val="center"/>
    </w:pPr>
    <w:bookmarkStart w:id="3" w:name="_Hlk519775006"/>
    <w:bookmarkStart w:id="4" w:name="_Hlk519775007"/>
    <w:bookmarkStart w:id="5" w:name="_Hlk519775008"/>
    <w:bookmarkStart w:id="6" w:name="_Hlk519775009"/>
    <w:bookmarkStart w:id="7" w:name="_Hlk519775010"/>
    <w:bookmarkStart w:id="8" w:name="_Hlk519775011"/>
    <w:bookmarkStart w:id="9" w:name="_Hlk519775012"/>
    <w:bookmarkStart w:id="10" w:name="_Hlk519775013"/>
    <w:r w:rsidRPr="00A2126C">
      <w:t>Agüero Maximiliano</w:t>
    </w:r>
    <w:r>
      <w:t xml:space="preserve"> Martín</w:t>
    </w:r>
    <w:bookmarkEnd w:id="3"/>
    <w:bookmarkEnd w:id="4"/>
    <w:bookmarkEnd w:id="5"/>
    <w:bookmarkEnd w:id="6"/>
    <w:bookmarkEnd w:id="7"/>
    <w:bookmarkEnd w:id="8"/>
    <w:bookmarkEnd w:id="9"/>
    <w:bookmarkEnd w:id="1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FB2DCE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5"/>
  </w:num>
  <w:num w:numId="23">
    <w:abstractNumId w:val="19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13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A0"/>
    <w:rsid w:val="0006366C"/>
    <w:rsid w:val="00070267"/>
    <w:rsid w:val="0007301C"/>
    <w:rsid w:val="00097D60"/>
    <w:rsid w:val="000A4F59"/>
    <w:rsid w:val="000F6EAF"/>
    <w:rsid w:val="00116D81"/>
    <w:rsid w:val="0011749E"/>
    <w:rsid w:val="00141810"/>
    <w:rsid w:val="00141A4C"/>
    <w:rsid w:val="00147000"/>
    <w:rsid w:val="001503CD"/>
    <w:rsid w:val="001B29CF"/>
    <w:rsid w:val="001F2F73"/>
    <w:rsid w:val="002064A0"/>
    <w:rsid w:val="0021687F"/>
    <w:rsid w:val="002512A0"/>
    <w:rsid w:val="00254C81"/>
    <w:rsid w:val="00255E27"/>
    <w:rsid w:val="002766E6"/>
    <w:rsid w:val="0028220F"/>
    <w:rsid w:val="002E2F1A"/>
    <w:rsid w:val="002F2EEF"/>
    <w:rsid w:val="002F34FD"/>
    <w:rsid w:val="0030017D"/>
    <w:rsid w:val="00350D6E"/>
    <w:rsid w:val="00356C14"/>
    <w:rsid w:val="003A5F11"/>
    <w:rsid w:val="003C665E"/>
    <w:rsid w:val="003D4CC3"/>
    <w:rsid w:val="003E19B9"/>
    <w:rsid w:val="003E5EDE"/>
    <w:rsid w:val="00404512"/>
    <w:rsid w:val="00424876"/>
    <w:rsid w:val="004526E5"/>
    <w:rsid w:val="004553EB"/>
    <w:rsid w:val="004560BC"/>
    <w:rsid w:val="004C64A0"/>
    <w:rsid w:val="004C7956"/>
    <w:rsid w:val="00500AE1"/>
    <w:rsid w:val="00524E77"/>
    <w:rsid w:val="005512DC"/>
    <w:rsid w:val="005A0A6A"/>
    <w:rsid w:val="005C0BC8"/>
    <w:rsid w:val="005C20B4"/>
    <w:rsid w:val="005D3C7C"/>
    <w:rsid w:val="005E07B8"/>
    <w:rsid w:val="005F0065"/>
    <w:rsid w:val="005F03BC"/>
    <w:rsid w:val="00617320"/>
    <w:rsid w:val="00617B26"/>
    <w:rsid w:val="006270A9"/>
    <w:rsid w:val="00644710"/>
    <w:rsid w:val="006666F4"/>
    <w:rsid w:val="00675956"/>
    <w:rsid w:val="00681034"/>
    <w:rsid w:val="00687536"/>
    <w:rsid w:val="006A5518"/>
    <w:rsid w:val="006B47B0"/>
    <w:rsid w:val="006C4762"/>
    <w:rsid w:val="006D2CDE"/>
    <w:rsid w:val="0070396A"/>
    <w:rsid w:val="0071112F"/>
    <w:rsid w:val="0075267F"/>
    <w:rsid w:val="007663B3"/>
    <w:rsid w:val="007676F0"/>
    <w:rsid w:val="00782709"/>
    <w:rsid w:val="007A08CC"/>
    <w:rsid w:val="007A36F9"/>
    <w:rsid w:val="007B30BF"/>
    <w:rsid w:val="007D127E"/>
    <w:rsid w:val="00801408"/>
    <w:rsid w:val="00816216"/>
    <w:rsid w:val="008173D4"/>
    <w:rsid w:val="00841737"/>
    <w:rsid w:val="0087734B"/>
    <w:rsid w:val="0089155C"/>
    <w:rsid w:val="00892560"/>
    <w:rsid w:val="008C5280"/>
    <w:rsid w:val="008E7350"/>
    <w:rsid w:val="008F0229"/>
    <w:rsid w:val="008F407A"/>
    <w:rsid w:val="008F7783"/>
    <w:rsid w:val="009250CD"/>
    <w:rsid w:val="009A0CAB"/>
    <w:rsid w:val="009D3777"/>
    <w:rsid w:val="009D5933"/>
    <w:rsid w:val="00A2126C"/>
    <w:rsid w:val="00A534FD"/>
    <w:rsid w:val="00A53C77"/>
    <w:rsid w:val="00A67057"/>
    <w:rsid w:val="00AB1D75"/>
    <w:rsid w:val="00AD2D37"/>
    <w:rsid w:val="00B3589D"/>
    <w:rsid w:val="00B74303"/>
    <w:rsid w:val="00BC53BD"/>
    <w:rsid w:val="00BD768D"/>
    <w:rsid w:val="00BF279B"/>
    <w:rsid w:val="00C04ACA"/>
    <w:rsid w:val="00C05D9E"/>
    <w:rsid w:val="00C21B77"/>
    <w:rsid w:val="00C24EA3"/>
    <w:rsid w:val="00C41C8F"/>
    <w:rsid w:val="00C46CBB"/>
    <w:rsid w:val="00C5593A"/>
    <w:rsid w:val="00C61F8E"/>
    <w:rsid w:val="00CD3D72"/>
    <w:rsid w:val="00CF17C8"/>
    <w:rsid w:val="00CF7018"/>
    <w:rsid w:val="00D20FC0"/>
    <w:rsid w:val="00D3079F"/>
    <w:rsid w:val="00D33E78"/>
    <w:rsid w:val="00D4393E"/>
    <w:rsid w:val="00D76FB8"/>
    <w:rsid w:val="00D83EAE"/>
    <w:rsid w:val="00D97D56"/>
    <w:rsid w:val="00DB1C14"/>
    <w:rsid w:val="00DC6958"/>
    <w:rsid w:val="00DD69C6"/>
    <w:rsid w:val="00E40DD7"/>
    <w:rsid w:val="00E524C5"/>
    <w:rsid w:val="00E81AFD"/>
    <w:rsid w:val="00E83E4B"/>
    <w:rsid w:val="00EA08AE"/>
    <w:rsid w:val="00F06B81"/>
    <w:rsid w:val="00F076D8"/>
    <w:rsid w:val="00F574A3"/>
    <w:rsid w:val="00F84F22"/>
    <w:rsid w:val="00F9024D"/>
    <w:rsid w:val="00F93D82"/>
    <w:rsid w:val="00FA46EB"/>
    <w:rsid w:val="00FE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5BB54F"/>
  <w15:chartTrackingRefBased/>
  <w15:docId w15:val="{726C4075-6556-4C1C-B811-CF9C090F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6E5"/>
  </w:style>
  <w:style w:type="paragraph" w:styleId="Heading1">
    <w:name w:val="heading 1"/>
    <w:basedOn w:val="Normal"/>
    <w:next w:val="Normal"/>
    <w:link w:val="Heading1Char"/>
    <w:uiPriority w:val="9"/>
    <w:qFormat/>
    <w:rsid w:val="004526E5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72410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6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6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6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A610D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6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A610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6E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72410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6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6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2410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6E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2410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26E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637052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526E5"/>
    <w:rPr>
      <w:rFonts w:asciiTheme="majorHAnsi" w:eastAsiaTheme="majorEastAsia" w:hAnsiTheme="majorHAnsi" w:cstheme="majorBidi"/>
      <w:caps/>
      <w:color w:val="637052" w:themeColor="text2"/>
      <w:spacing w:val="-15"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49533D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AA610D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AA610D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4526E5"/>
    <w:rPr>
      <w:rFonts w:asciiTheme="majorHAnsi" w:eastAsiaTheme="majorEastAsia" w:hAnsiTheme="majorHAnsi" w:cstheme="majorBidi"/>
      <w:color w:val="72410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526E5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26E5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4526E5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4526E5"/>
    <w:rPr>
      <w:b/>
      <w:bCs/>
      <w:smallCaps/>
      <w:color w:val="637052" w:themeColor="tex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6E5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63705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6E5"/>
    <w:rPr>
      <w:rFonts w:asciiTheme="majorHAnsi" w:eastAsiaTheme="majorEastAsia" w:hAnsiTheme="majorHAnsi" w:cstheme="majorBidi"/>
      <w:color w:val="637052" w:themeColor="text2"/>
      <w:spacing w:val="-6"/>
      <w:sz w:val="32"/>
      <w:szCs w:val="32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A29A4E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AA610D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AA610D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6E5"/>
    <w:rPr>
      <w:rFonts w:asciiTheme="majorHAnsi" w:eastAsiaTheme="majorEastAsia" w:hAnsiTheme="majorHAnsi" w:cstheme="majorBidi"/>
      <w:b/>
      <w:bCs/>
      <w:i/>
      <w:iCs/>
      <w:color w:val="72410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6E5"/>
    <w:rPr>
      <w:rFonts w:asciiTheme="majorHAnsi" w:eastAsiaTheme="majorEastAsia" w:hAnsiTheme="majorHAnsi" w:cstheme="majorBidi"/>
      <w:i/>
      <w:iCs/>
      <w:color w:val="72410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26E5"/>
    <w:rPr>
      <w:b/>
      <w:bCs/>
      <w:smallCaps/>
      <w:color w:val="637052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064A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6E5"/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6E5"/>
    <w:rPr>
      <w:rFonts w:asciiTheme="majorHAnsi" w:eastAsiaTheme="majorEastAsia" w:hAnsiTheme="majorHAnsi" w:cstheme="majorBidi"/>
      <w:color w:val="AA610D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6E5"/>
    <w:rPr>
      <w:rFonts w:asciiTheme="majorHAnsi" w:eastAsiaTheme="majorEastAsia" w:hAnsiTheme="majorHAnsi" w:cstheme="majorBidi"/>
      <w:caps/>
      <w:color w:val="AA610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6E5"/>
    <w:rPr>
      <w:rFonts w:asciiTheme="majorHAnsi" w:eastAsiaTheme="majorEastAsia" w:hAnsiTheme="majorHAnsi" w:cstheme="majorBidi"/>
      <w:i/>
      <w:iCs/>
      <w:cap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6E5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6E5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6E5"/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526E5"/>
    <w:rPr>
      <w:b/>
      <w:bCs/>
    </w:rPr>
  </w:style>
  <w:style w:type="character" w:styleId="Emphasis">
    <w:name w:val="Emphasis"/>
    <w:basedOn w:val="DefaultParagraphFont"/>
    <w:uiPriority w:val="20"/>
    <w:qFormat/>
    <w:rsid w:val="004526E5"/>
    <w:rPr>
      <w:i/>
      <w:iCs/>
    </w:rPr>
  </w:style>
  <w:style w:type="paragraph" w:styleId="NoSpacing">
    <w:name w:val="No Spacing"/>
    <w:uiPriority w:val="1"/>
    <w:qFormat/>
    <w:rsid w:val="004526E5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4526E5"/>
    <w:pPr>
      <w:spacing w:before="120" w:after="120"/>
      <w:ind w:left="720"/>
    </w:pPr>
    <w:rPr>
      <w:color w:val="63705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526E5"/>
    <w:rPr>
      <w:color w:val="637052" w:themeColor="text2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526E5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4526E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4526E5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aximilianoguero@ao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aguero\AppData\Roaming\Microsoft\Templates\Curr&#237;culum%20v&#237;tae%20(color).dotx" TargetMode="Externa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D7718-1E47-4B3C-9B3B-911C0A40E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(color)</Template>
  <TotalTime>125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maxi agüero</dc:creator>
  <cp:keywords/>
  <cp:lastModifiedBy>maxi agüero</cp:lastModifiedBy>
  <cp:revision>7</cp:revision>
  <dcterms:created xsi:type="dcterms:W3CDTF">2020-10-24T12:50:00Z</dcterms:created>
  <dcterms:modified xsi:type="dcterms:W3CDTF">2020-12-30T17:41:00Z</dcterms:modified>
  <cp:version/>
</cp:coreProperties>
</file>